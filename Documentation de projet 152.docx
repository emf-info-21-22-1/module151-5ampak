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89873" w14:textId="7D0A2734" w:rsidR="00BC08CB" w:rsidRPr="00081E10" w:rsidRDefault="00D36B48" w:rsidP="00BC08CB">
      <w:pPr>
        <w:pStyle w:val="Titreprincipal"/>
        <w:tabs>
          <w:tab w:val="left" w:pos="7371"/>
        </w:tabs>
      </w:pPr>
      <w:sdt>
        <w:sdtPr>
          <w:alias w:val="Titre "/>
          <w:tag w:val=""/>
          <w:id w:val="1650778040"/>
          <w:placeholder>
            <w:docPart w:val="3955AD6D4F624BA1AABD72B55BDC66F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F134E">
            <w:t>Projet module 15</w:t>
          </w:r>
          <w:r w:rsidR="004C075A">
            <w:t>1</w:t>
          </w:r>
        </w:sdtContent>
      </w:sdt>
    </w:p>
    <w:p w14:paraId="708D64E1" w14:textId="30859551" w:rsidR="00BC08CB" w:rsidRPr="00A32ED4" w:rsidRDefault="000F134E" w:rsidP="00BC08CB">
      <w:pPr>
        <w:pStyle w:val="Titresecondaire"/>
      </w:pPr>
      <w:r>
        <w:t>Documentation de projet</w:t>
      </w:r>
    </w:p>
    <w:sdt>
      <w:sdtPr>
        <w:alias w:val="Auteur "/>
        <w:tag w:val=""/>
        <w:id w:val="-1009983378"/>
        <w:placeholder>
          <w:docPart w:val="75690F9C6BA64FA99F767236C0FEBE8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465F02FD" w14:textId="77777777" w:rsidR="00BC08CB" w:rsidRDefault="00BC08CB" w:rsidP="00BC08CB">
          <w:pPr>
            <w:pStyle w:val="Titreauteur"/>
            <w:spacing w:after="1200"/>
          </w:pPr>
          <w:r>
            <w:t>Paccaud Samuel</w:t>
          </w:r>
        </w:p>
      </w:sdtContent>
    </w:sdt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3978"/>
      </w:tblGrid>
      <w:tr w:rsidR="00BC08CB" w:rsidRPr="00AF4FBC" w14:paraId="797C2481" w14:textId="77777777" w:rsidTr="00BE05C9">
        <w:tc>
          <w:tcPr>
            <w:tcW w:w="4747" w:type="dxa"/>
            <w:vAlign w:val="center"/>
          </w:tcPr>
          <w:p w14:paraId="46028B89" w14:textId="77777777" w:rsidR="00BC08CB" w:rsidRDefault="00BC08CB" w:rsidP="00BE05C9">
            <w:r>
              <w:rPr>
                <w:noProof/>
                <w:lang w:eastAsia="fr-CH"/>
              </w:rPr>
              <w:drawing>
                <wp:inline distT="0" distB="0" distL="0" distR="0" wp14:anchorId="555A2AA9" wp14:editId="7F237945">
                  <wp:extent cx="3097530" cy="1463669"/>
                  <wp:effectExtent l="0" t="0" r="0" b="0"/>
                  <wp:docPr id="3" name="Image 3" descr="S:\EMF\CPROF\Identite_EMF\2015-Identites\Logos des sections COULEURS\Logo_EMF-Informatique_FR_RVB_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EMF\CPROF\Identite_EMF\2015-Identites\Logos des sections COULEURS\Logo_EMF-Informatique_FR_RVB_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032" cy="1465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7" w:type="dxa"/>
            <w:vAlign w:val="center"/>
          </w:tcPr>
          <w:p w14:paraId="6AAFE8A0" w14:textId="2110AFD1" w:rsidR="00BC08CB" w:rsidRPr="00AF4FBC" w:rsidRDefault="00BC08CB" w:rsidP="00BE05C9"/>
        </w:tc>
      </w:tr>
    </w:tbl>
    <w:p w14:paraId="2A9155A9" w14:textId="77777777" w:rsidR="00BC08CB" w:rsidRDefault="00BC08CB" w:rsidP="00BC08CB">
      <w:r>
        <w:br w:type="page"/>
      </w:r>
    </w:p>
    <w:p w14:paraId="24900458" w14:textId="0817A446" w:rsidR="00BC08CB" w:rsidRDefault="00BC08CB"/>
    <w:sdt>
      <w:sdtPr>
        <w:rPr>
          <w:rFonts w:ascii="Arial" w:eastAsia="Times New Roman" w:hAnsi="Arial" w:cs="Times New Roman"/>
          <w:b/>
          <w:bCs/>
          <w:color w:val="000000" w:themeColor="text1"/>
          <w:sz w:val="22"/>
          <w:szCs w:val="24"/>
          <w:lang w:val="fr-FR" w:eastAsia="fr-FR"/>
        </w:rPr>
        <w:id w:val="1958982216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53E76C6A" w14:textId="3288DB4E" w:rsidR="00030C39" w:rsidRPr="0082702F" w:rsidRDefault="00EB3DDC">
          <w:pPr>
            <w:pStyle w:val="En-ttedetabledesmatires"/>
            <w:rPr>
              <w:b/>
              <w:bCs/>
              <w:color w:val="000000" w:themeColor="text1"/>
            </w:rPr>
          </w:pPr>
          <w:r>
            <w:rPr>
              <w:b/>
              <w:bCs/>
              <w:color w:val="000000" w:themeColor="text1"/>
              <w:lang w:val="fr-FR"/>
            </w:rPr>
            <w:t>Contenu</w:t>
          </w:r>
        </w:p>
        <w:p w14:paraId="1035AB78" w14:textId="3C62C3B6" w:rsidR="000E36DE" w:rsidRDefault="00030C39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370083" w:history="1">
            <w:r w:rsidR="000E36DE" w:rsidRPr="008E227A">
              <w:rPr>
                <w:rStyle w:val="Lienhypertexte"/>
                <w:noProof/>
              </w:rPr>
              <w:t>1</w:t>
            </w:r>
            <w:r w:rsidR="000E36DE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fr-CH"/>
                <w14:ligatures w14:val="standardContextual"/>
              </w:rPr>
              <w:tab/>
            </w:r>
            <w:r w:rsidR="000E36DE" w:rsidRPr="008E227A">
              <w:rPr>
                <w:rStyle w:val="Lienhypertexte"/>
                <w:noProof/>
              </w:rPr>
              <w:t>Analyse</w:t>
            </w:r>
            <w:r w:rsidR="000E36DE">
              <w:rPr>
                <w:noProof/>
                <w:webHidden/>
              </w:rPr>
              <w:tab/>
            </w:r>
            <w:r w:rsidR="000E36DE">
              <w:rPr>
                <w:noProof/>
                <w:webHidden/>
              </w:rPr>
              <w:fldChar w:fldCharType="begin"/>
            </w:r>
            <w:r w:rsidR="000E36DE">
              <w:rPr>
                <w:noProof/>
                <w:webHidden/>
              </w:rPr>
              <w:instrText xml:space="preserve"> PAGEREF _Toc158370083 \h </w:instrText>
            </w:r>
            <w:r w:rsidR="000E36DE">
              <w:rPr>
                <w:noProof/>
                <w:webHidden/>
              </w:rPr>
            </w:r>
            <w:r w:rsidR="000E36DE">
              <w:rPr>
                <w:noProof/>
                <w:webHidden/>
              </w:rPr>
              <w:fldChar w:fldCharType="separate"/>
            </w:r>
            <w:r w:rsidR="001B073F">
              <w:rPr>
                <w:noProof/>
                <w:webHidden/>
              </w:rPr>
              <w:t>3</w:t>
            </w:r>
            <w:r w:rsidR="000E36DE">
              <w:rPr>
                <w:noProof/>
                <w:webHidden/>
              </w:rPr>
              <w:fldChar w:fldCharType="end"/>
            </w:r>
          </w:hyperlink>
        </w:p>
        <w:p w14:paraId="75FFDD21" w14:textId="3E3442ED" w:rsidR="000E36DE" w:rsidRDefault="00D36B4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H"/>
              <w14:ligatures w14:val="standardContextual"/>
            </w:rPr>
          </w:pPr>
          <w:hyperlink w:anchor="_Toc158370084" w:history="1">
            <w:r w:rsidR="000E36DE" w:rsidRPr="008E227A">
              <w:rPr>
                <w:rStyle w:val="Lienhypertexte"/>
                <w:noProof/>
              </w:rPr>
              <w:t>1.1</w:t>
            </w:r>
            <w:r w:rsidR="000E36DE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fr-CH"/>
                <w14:ligatures w14:val="standardContextual"/>
              </w:rPr>
              <w:tab/>
            </w:r>
            <w:r w:rsidR="000E36DE" w:rsidRPr="008E227A">
              <w:rPr>
                <w:rStyle w:val="Lienhypertexte"/>
                <w:noProof/>
              </w:rPr>
              <w:t>Usecase</w:t>
            </w:r>
            <w:r w:rsidR="000E36DE">
              <w:rPr>
                <w:noProof/>
                <w:webHidden/>
              </w:rPr>
              <w:tab/>
            </w:r>
            <w:r w:rsidR="000E36DE">
              <w:rPr>
                <w:noProof/>
                <w:webHidden/>
              </w:rPr>
              <w:fldChar w:fldCharType="begin"/>
            </w:r>
            <w:r w:rsidR="000E36DE">
              <w:rPr>
                <w:noProof/>
                <w:webHidden/>
              </w:rPr>
              <w:instrText xml:space="preserve"> PAGEREF _Toc158370084 \h </w:instrText>
            </w:r>
            <w:r w:rsidR="000E36DE">
              <w:rPr>
                <w:noProof/>
                <w:webHidden/>
              </w:rPr>
            </w:r>
            <w:r w:rsidR="000E36DE">
              <w:rPr>
                <w:noProof/>
                <w:webHidden/>
              </w:rPr>
              <w:fldChar w:fldCharType="separate"/>
            </w:r>
            <w:r w:rsidR="001B073F">
              <w:rPr>
                <w:noProof/>
                <w:webHidden/>
              </w:rPr>
              <w:t>3</w:t>
            </w:r>
            <w:r w:rsidR="000E36DE">
              <w:rPr>
                <w:noProof/>
                <w:webHidden/>
              </w:rPr>
              <w:fldChar w:fldCharType="end"/>
            </w:r>
          </w:hyperlink>
        </w:p>
        <w:p w14:paraId="73D32037" w14:textId="52978C44" w:rsidR="000E36DE" w:rsidRDefault="00D36B4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H"/>
              <w14:ligatures w14:val="standardContextual"/>
            </w:rPr>
          </w:pPr>
          <w:hyperlink w:anchor="_Toc158370085" w:history="1">
            <w:r w:rsidR="000E36DE" w:rsidRPr="008E227A">
              <w:rPr>
                <w:rStyle w:val="Lienhypertexte"/>
                <w:noProof/>
              </w:rPr>
              <w:t>1.2</w:t>
            </w:r>
            <w:r w:rsidR="000E36DE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fr-CH"/>
                <w14:ligatures w14:val="standardContextual"/>
              </w:rPr>
              <w:tab/>
            </w:r>
            <w:r w:rsidR="000E36DE" w:rsidRPr="008E227A">
              <w:rPr>
                <w:rStyle w:val="Lienhypertexte"/>
                <w:noProof/>
              </w:rPr>
              <w:t>Les maquettes</w:t>
            </w:r>
            <w:r w:rsidR="000E36DE">
              <w:rPr>
                <w:noProof/>
                <w:webHidden/>
              </w:rPr>
              <w:tab/>
            </w:r>
            <w:r w:rsidR="000E36DE">
              <w:rPr>
                <w:noProof/>
                <w:webHidden/>
              </w:rPr>
              <w:fldChar w:fldCharType="begin"/>
            </w:r>
            <w:r w:rsidR="000E36DE">
              <w:rPr>
                <w:noProof/>
                <w:webHidden/>
              </w:rPr>
              <w:instrText xml:space="preserve"> PAGEREF _Toc158370085 \h </w:instrText>
            </w:r>
            <w:r w:rsidR="000E36DE">
              <w:rPr>
                <w:noProof/>
                <w:webHidden/>
              </w:rPr>
            </w:r>
            <w:r w:rsidR="000E36DE">
              <w:rPr>
                <w:noProof/>
                <w:webHidden/>
              </w:rPr>
              <w:fldChar w:fldCharType="separate"/>
            </w:r>
            <w:r w:rsidR="001B073F">
              <w:rPr>
                <w:noProof/>
                <w:webHidden/>
              </w:rPr>
              <w:t>4</w:t>
            </w:r>
            <w:r w:rsidR="000E36DE">
              <w:rPr>
                <w:noProof/>
                <w:webHidden/>
              </w:rPr>
              <w:fldChar w:fldCharType="end"/>
            </w:r>
          </w:hyperlink>
        </w:p>
        <w:p w14:paraId="0587C71C" w14:textId="0D2CF5FB" w:rsidR="000E36DE" w:rsidRDefault="00D36B4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H"/>
              <w14:ligatures w14:val="standardContextual"/>
            </w:rPr>
          </w:pPr>
          <w:hyperlink w:anchor="_Toc158370086" w:history="1">
            <w:r w:rsidR="000E36DE" w:rsidRPr="008E227A">
              <w:rPr>
                <w:rStyle w:val="Lienhypertexte"/>
                <w:noProof/>
              </w:rPr>
              <w:t>1.3</w:t>
            </w:r>
            <w:r w:rsidR="000E36DE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fr-CH"/>
                <w14:ligatures w14:val="standardContextual"/>
              </w:rPr>
              <w:tab/>
            </w:r>
            <w:r w:rsidR="000E36DE" w:rsidRPr="008E227A">
              <w:rPr>
                <w:rStyle w:val="Lienhypertexte"/>
                <w:noProof/>
              </w:rPr>
              <w:t>Diagramme d’activités</w:t>
            </w:r>
            <w:r w:rsidR="000E36DE">
              <w:rPr>
                <w:noProof/>
                <w:webHidden/>
              </w:rPr>
              <w:tab/>
            </w:r>
            <w:r w:rsidR="000E36DE">
              <w:rPr>
                <w:noProof/>
                <w:webHidden/>
              </w:rPr>
              <w:fldChar w:fldCharType="begin"/>
            </w:r>
            <w:r w:rsidR="000E36DE">
              <w:rPr>
                <w:noProof/>
                <w:webHidden/>
              </w:rPr>
              <w:instrText xml:space="preserve"> PAGEREF _Toc158370086 \h </w:instrText>
            </w:r>
            <w:r w:rsidR="000E36DE">
              <w:rPr>
                <w:noProof/>
                <w:webHidden/>
              </w:rPr>
            </w:r>
            <w:r w:rsidR="000E36DE">
              <w:rPr>
                <w:noProof/>
                <w:webHidden/>
              </w:rPr>
              <w:fldChar w:fldCharType="separate"/>
            </w:r>
            <w:r w:rsidR="001B073F">
              <w:rPr>
                <w:noProof/>
                <w:webHidden/>
              </w:rPr>
              <w:t>6</w:t>
            </w:r>
            <w:r w:rsidR="000E36DE">
              <w:rPr>
                <w:noProof/>
                <w:webHidden/>
              </w:rPr>
              <w:fldChar w:fldCharType="end"/>
            </w:r>
          </w:hyperlink>
        </w:p>
        <w:p w14:paraId="44EE2AA7" w14:textId="4B4EF17A" w:rsidR="000E36DE" w:rsidRDefault="00D36B4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H"/>
              <w14:ligatures w14:val="standardContextual"/>
            </w:rPr>
          </w:pPr>
          <w:hyperlink w:anchor="_Toc158370087" w:history="1">
            <w:r w:rsidR="000E36DE" w:rsidRPr="008E227A">
              <w:rPr>
                <w:rStyle w:val="Lienhypertexte"/>
                <w:noProof/>
              </w:rPr>
              <w:t>1.4</w:t>
            </w:r>
            <w:r w:rsidR="000E36DE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fr-CH"/>
                <w14:ligatures w14:val="standardContextual"/>
              </w:rPr>
              <w:tab/>
            </w:r>
            <w:r w:rsidR="000E36DE" w:rsidRPr="008E227A">
              <w:rPr>
                <w:rStyle w:val="Lienhypertexte"/>
                <w:noProof/>
              </w:rPr>
              <w:t>Diagramme de séquence système</w:t>
            </w:r>
            <w:r w:rsidR="000E36DE">
              <w:rPr>
                <w:noProof/>
                <w:webHidden/>
              </w:rPr>
              <w:tab/>
            </w:r>
            <w:r w:rsidR="000E36DE">
              <w:rPr>
                <w:noProof/>
                <w:webHidden/>
              </w:rPr>
              <w:fldChar w:fldCharType="begin"/>
            </w:r>
            <w:r w:rsidR="000E36DE">
              <w:rPr>
                <w:noProof/>
                <w:webHidden/>
              </w:rPr>
              <w:instrText xml:space="preserve"> PAGEREF _Toc158370087 \h </w:instrText>
            </w:r>
            <w:r w:rsidR="000E36DE">
              <w:rPr>
                <w:noProof/>
                <w:webHidden/>
              </w:rPr>
            </w:r>
            <w:r w:rsidR="000E36DE">
              <w:rPr>
                <w:noProof/>
                <w:webHidden/>
              </w:rPr>
              <w:fldChar w:fldCharType="separate"/>
            </w:r>
            <w:r w:rsidR="001B073F">
              <w:rPr>
                <w:noProof/>
                <w:webHidden/>
              </w:rPr>
              <w:t>6</w:t>
            </w:r>
            <w:r w:rsidR="000E36DE">
              <w:rPr>
                <w:noProof/>
                <w:webHidden/>
              </w:rPr>
              <w:fldChar w:fldCharType="end"/>
            </w:r>
          </w:hyperlink>
        </w:p>
        <w:p w14:paraId="7FE72C52" w14:textId="4BDDCEFF" w:rsidR="000E36DE" w:rsidRDefault="00D36B4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H"/>
              <w14:ligatures w14:val="standardContextual"/>
            </w:rPr>
          </w:pPr>
          <w:hyperlink w:anchor="_Toc158370088" w:history="1">
            <w:r w:rsidR="000E36DE" w:rsidRPr="008E227A">
              <w:rPr>
                <w:rStyle w:val="Lienhypertexte"/>
                <w:noProof/>
              </w:rPr>
              <w:t>1.5</w:t>
            </w:r>
            <w:r w:rsidR="000E36DE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fr-CH"/>
                <w14:ligatures w14:val="standardContextual"/>
              </w:rPr>
              <w:tab/>
            </w:r>
            <w:r w:rsidR="000E36DE" w:rsidRPr="008E227A">
              <w:rPr>
                <w:rStyle w:val="Lienhypertexte"/>
                <w:noProof/>
              </w:rPr>
              <w:t>Base de données – entité-relation</w:t>
            </w:r>
            <w:r w:rsidR="000E36DE">
              <w:rPr>
                <w:noProof/>
                <w:webHidden/>
              </w:rPr>
              <w:tab/>
            </w:r>
            <w:r w:rsidR="000E36DE">
              <w:rPr>
                <w:noProof/>
                <w:webHidden/>
              </w:rPr>
              <w:fldChar w:fldCharType="begin"/>
            </w:r>
            <w:r w:rsidR="000E36DE">
              <w:rPr>
                <w:noProof/>
                <w:webHidden/>
              </w:rPr>
              <w:instrText xml:space="preserve"> PAGEREF _Toc158370088 \h </w:instrText>
            </w:r>
            <w:r w:rsidR="000E36DE">
              <w:rPr>
                <w:noProof/>
                <w:webHidden/>
              </w:rPr>
            </w:r>
            <w:r w:rsidR="000E36DE">
              <w:rPr>
                <w:noProof/>
                <w:webHidden/>
              </w:rPr>
              <w:fldChar w:fldCharType="separate"/>
            </w:r>
            <w:r w:rsidR="001B073F">
              <w:rPr>
                <w:noProof/>
                <w:webHidden/>
              </w:rPr>
              <w:t>6</w:t>
            </w:r>
            <w:r w:rsidR="000E36DE">
              <w:rPr>
                <w:noProof/>
                <w:webHidden/>
              </w:rPr>
              <w:fldChar w:fldCharType="end"/>
            </w:r>
          </w:hyperlink>
        </w:p>
        <w:p w14:paraId="629C35F4" w14:textId="182886E3" w:rsidR="000E36DE" w:rsidRDefault="00D36B48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H"/>
              <w14:ligatures w14:val="standardContextual"/>
            </w:rPr>
          </w:pPr>
          <w:hyperlink w:anchor="_Toc158370089" w:history="1">
            <w:r w:rsidR="000E36DE" w:rsidRPr="008E227A">
              <w:rPr>
                <w:rStyle w:val="Lienhypertexte"/>
                <w:noProof/>
              </w:rPr>
              <w:t>2</w:t>
            </w:r>
            <w:r w:rsidR="000E36DE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fr-CH"/>
                <w14:ligatures w14:val="standardContextual"/>
              </w:rPr>
              <w:tab/>
            </w:r>
            <w:r w:rsidR="000E36DE" w:rsidRPr="008E227A">
              <w:rPr>
                <w:rStyle w:val="Lienhypertexte"/>
                <w:noProof/>
              </w:rPr>
              <w:t>Conception</w:t>
            </w:r>
            <w:r w:rsidR="000E36DE">
              <w:rPr>
                <w:noProof/>
                <w:webHidden/>
              </w:rPr>
              <w:tab/>
            </w:r>
            <w:r w:rsidR="000E36DE">
              <w:rPr>
                <w:noProof/>
                <w:webHidden/>
              </w:rPr>
              <w:fldChar w:fldCharType="begin"/>
            </w:r>
            <w:r w:rsidR="000E36DE">
              <w:rPr>
                <w:noProof/>
                <w:webHidden/>
              </w:rPr>
              <w:instrText xml:space="preserve"> PAGEREF _Toc158370089 \h </w:instrText>
            </w:r>
            <w:r w:rsidR="000E36DE">
              <w:rPr>
                <w:noProof/>
                <w:webHidden/>
              </w:rPr>
            </w:r>
            <w:r w:rsidR="000E36DE">
              <w:rPr>
                <w:noProof/>
                <w:webHidden/>
              </w:rPr>
              <w:fldChar w:fldCharType="separate"/>
            </w:r>
            <w:r w:rsidR="001B073F">
              <w:rPr>
                <w:noProof/>
                <w:webHidden/>
              </w:rPr>
              <w:t>6</w:t>
            </w:r>
            <w:r w:rsidR="000E36DE">
              <w:rPr>
                <w:noProof/>
                <w:webHidden/>
              </w:rPr>
              <w:fldChar w:fldCharType="end"/>
            </w:r>
          </w:hyperlink>
        </w:p>
        <w:p w14:paraId="1DCECEB3" w14:textId="49E13FE4" w:rsidR="000E36DE" w:rsidRDefault="00D36B4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H"/>
              <w14:ligatures w14:val="standardContextual"/>
            </w:rPr>
          </w:pPr>
          <w:hyperlink w:anchor="_Toc158370090" w:history="1">
            <w:r w:rsidR="000E36DE" w:rsidRPr="008E227A">
              <w:rPr>
                <w:rStyle w:val="Lienhypertexte"/>
                <w:noProof/>
              </w:rPr>
              <w:t>2.1</w:t>
            </w:r>
            <w:r w:rsidR="000E36DE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fr-CH"/>
                <w14:ligatures w14:val="standardContextual"/>
              </w:rPr>
              <w:tab/>
            </w:r>
            <w:r w:rsidR="000E36DE" w:rsidRPr="008E227A">
              <w:rPr>
                <w:rStyle w:val="Lienhypertexte"/>
                <w:noProof/>
              </w:rPr>
              <w:t>Diagramme de classes partie clientes</w:t>
            </w:r>
            <w:r w:rsidR="000E36DE">
              <w:rPr>
                <w:noProof/>
                <w:webHidden/>
              </w:rPr>
              <w:tab/>
            </w:r>
            <w:r w:rsidR="000E36DE">
              <w:rPr>
                <w:noProof/>
                <w:webHidden/>
              </w:rPr>
              <w:fldChar w:fldCharType="begin"/>
            </w:r>
            <w:r w:rsidR="000E36DE">
              <w:rPr>
                <w:noProof/>
                <w:webHidden/>
              </w:rPr>
              <w:instrText xml:space="preserve"> PAGEREF _Toc158370090 \h </w:instrText>
            </w:r>
            <w:r w:rsidR="000E36DE">
              <w:rPr>
                <w:noProof/>
                <w:webHidden/>
              </w:rPr>
            </w:r>
            <w:r w:rsidR="000E36DE">
              <w:rPr>
                <w:noProof/>
                <w:webHidden/>
              </w:rPr>
              <w:fldChar w:fldCharType="separate"/>
            </w:r>
            <w:r w:rsidR="001B073F">
              <w:rPr>
                <w:noProof/>
                <w:webHidden/>
              </w:rPr>
              <w:t>6</w:t>
            </w:r>
            <w:r w:rsidR="000E36DE">
              <w:rPr>
                <w:noProof/>
                <w:webHidden/>
              </w:rPr>
              <w:fldChar w:fldCharType="end"/>
            </w:r>
          </w:hyperlink>
        </w:p>
        <w:p w14:paraId="21DC6293" w14:textId="44F3D400" w:rsidR="000E36DE" w:rsidRDefault="00D36B4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H"/>
              <w14:ligatures w14:val="standardContextual"/>
            </w:rPr>
          </w:pPr>
          <w:hyperlink w:anchor="_Toc158370091" w:history="1">
            <w:r w:rsidR="000E36DE" w:rsidRPr="008E227A">
              <w:rPr>
                <w:rStyle w:val="Lienhypertexte"/>
                <w:noProof/>
              </w:rPr>
              <w:t>2.2</w:t>
            </w:r>
            <w:r w:rsidR="000E36DE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fr-CH"/>
                <w14:ligatures w14:val="standardContextual"/>
              </w:rPr>
              <w:tab/>
            </w:r>
            <w:r w:rsidR="000E36DE" w:rsidRPr="008E227A">
              <w:rPr>
                <w:rStyle w:val="Lienhypertexte"/>
                <w:noProof/>
              </w:rPr>
              <w:t>Diagramme de classes partie serveur</w:t>
            </w:r>
            <w:r w:rsidR="000E36DE">
              <w:rPr>
                <w:noProof/>
                <w:webHidden/>
              </w:rPr>
              <w:tab/>
            </w:r>
            <w:r w:rsidR="000E36DE">
              <w:rPr>
                <w:noProof/>
                <w:webHidden/>
              </w:rPr>
              <w:fldChar w:fldCharType="begin"/>
            </w:r>
            <w:r w:rsidR="000E36DE">
              <w:rPr>
                <w:noProof/>
                <w:webHidden/>
              </w:rPr>
              <w:instrText xml:space="preserve"> PAGEREF _Toc158370091 \h </w:instrText>
            </w:r>
            <w:r w:rsidR="000E36DE">
              <w:rPr>
                <w:noProof/>
                <w:webHidden/>
              </w:rPr>
            </w:r>
            <w:r w:rsidR="000E36DE">
              <w:rPr>
                <w:noProof/>
                <w:webHidden/>
              </w:rPr>
              <w:fldChar w:fldCharType="separate"/>
            </w:r>
            <w:r w:rsidR="001B073F">
              <w:rPr>
                <w:noProof/>
                <w:webHidden/>
              </w:rPr>
              <w:t>6</w:t>
            </w:r>
            <w:r w:rsidR="000E36DE">
              <w:rPr>
                <w:noProof/>
                <w:webHidden/>
              </w:rPr>
              <w:fldChar w:fldCharType="end"/>
            </w:r>
          </w:hyperlink>
        </w:p>
        <w:p w14:paraId="1EBE6810" w14:textId="2831A7BB" w:rsidR="000E36DE" w:rsidRDefault="00D36B4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H"/>
              <w14:ligatures w14:val="standardContextual"/>
            </w:rPr>
          </w:pPr>
          <w:hyperlink w:anchor="_Toc158370092" w:history="1">
            <w:r w:rsidR="000E36DE" w:rsidRPr="008E227A">
              <w:rPr>
                <w:rStyle w:val="Lienhypertexte"/>
                <w:noProof/>
              </w:rPr>
              <w:t>2.3</w:t>
            </w:r>
            <w:r w:rsidR="000E36DE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fr-CH"/>
                <w14:ligatures w14:val="standardContextual"/>
              </w:rPr>
              <w:tab/>
            </w:r>
            <w:r w:rsidR="000E36DE" w:rsidRPr="008E227A">
              <w:rPr>
                <w:rStyle w:val="Lienhypertexte"/>
                <w:noProof/>
              </w:rPr>
              <w:t>Diagramme de séquence interactions</w:t>
            </w:r>
            <w:r w:rsidR="000E36DE">
              <w:rPr>
                <w:noProof/>
                <w:webHidden/>
              </w:rPr>
              <w:tab/>
            </w:r>
            <w:r w:rsidR="000E36DE">
              <w:rPr>
                <w:noProof/>
                <w:webHidden/>
              </w:rPr>
              <w:fldChar w:fldCharType="begin"/>
            </w:r>
            <w:r w:rsidR="000E36DE">
              <w:rPr>
                <w:noProof/>
                <w:webHidden/>
              </w:rPr>
              <w:instrText xml:space="preserve"> PAGEREF _Toc158370092 \h </w:instrText>
            </w:r>
            <w:r w:rsidR="000E36DE">
              <w:rPr>
                <w:noProof/>
                <w:webHidden/>
              </w:rPr>
            </w:r>
            <w:r w:rsidR="000E36DE">
              <w:rPr>
                <w:noProof/>
                <w:webHidden/>
              </w:rPr>
              <w:fldChar w:fldCharType="separate"/>
            </w:r>
            <w:r w:rsidR="001B073F">
              <w:rPr>
                <w:noProof/>
                <w:webHidden/>
              </w:rPr>
              <w:t>6</w:t>
            </w:r>
            <w:r w:rsidR="000E36DE">
              <w:rPr>
                <w:noProof/>
                <w:webHidden/>
              </w:rPr>
              <w:fldChar w:fldCharType="end"/>
            </w:r>
          </w:hyperlink>
        </w:p>
        <w:p w14:paraId="09AAEC4E" w14:textId="56E3C7F3" w:rsidR="000E36DE" w:rsidRDefault="00D36B4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H"/>
              <w14:ligatures w14:val="standardContextual"/>
            </w:rPr>
          </w:pPr>
          <w:hyperlink w:anchor="_Toc158370093" w:history="1">
            <w:r w:rsidR="000E36DE" w:rsidRPr="008E227A">
              <w:rPr>
                <w:rStyle w:val="Lienhypertexte"/>
                <w:noProof/>
              </w:rPr>
              <w:t>2.4</w:t>
            </w:r>
            <w:r w:rsidR="000E36DE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fr-CH"/>
                <w14:ligatures w14:val="standardContextual"/>
              </w:rPr>
              <w:tab/>
            </w:r>
            <w:r w:rsidR="000E36DE" w:rsidRPr="008E227A">
              <w:rPr>
                <w:rStyle w:val="Lienhypertexte"/>
                <w:noProof/>
              </w:rPr>
              <w:t>Base de données – schéma relationnel</w:t>
            </w:r>
            <w:r w:rsidR="000E36DE">
              <w:rPr>
                <w:noProof/>
                <w:webHidden/>
              </w:rPr>
              <w:tab/>
            </w:r>
            <w:r w:rsidR="000E36DE">
              <w:rPr>
                <w:noProof/>
                <w:webHidden/>
              </w:rPr>
              <w:fldChar w:fldCharType="begin"/>
            </w:r>
            <w:r w:rsidR="000E36DE">
              <w:rPr>
                <w:noProof/>
                <w:webHidden/>
              </w:rPr>
              <w:instrText xml:space="preserve"> PAGEREF _Toc158370093 \h </w:instrText>
            </w:r>
            <w:r w:rsidR="000E36DE">
              <w:rPr>
                <w:noProof/>
                <w:webHidden/>
              </w:rPr>
            </w:r>
            <w:r w:rsidR="000E36DE">
              <w:rPr>
                <w:noProof/>
                <w:webHidden/>
              </w:rPr>
              <w:fldChar w:fldCharType="separate"/>
            </w:r>
            <w:r w:rsidR="001B073F">
              <w:rPr>
                <w:noProof/>
                <w:webHidden/>
              </w:rPr>
              <w:t>6</w:t>
            </w:r>
            <w:r w:rsidR="000E36DE">
              <w:rPr>
                <w:noProof/>
                <w:webHidden/>
              </w:rPr>
              <w:fldChar w:fldCharType="end"/>
            </w:r>
          </w:hyperlink>
        </w:p>
        <w:p w14:paraId="7D38328A" w14:textId="2AB6E235" w:rsidR="000E36DE" w:rsidRDefault="00D36B48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H"/>
              <w14:ligatures w14:val="standardContextual"/>
            </w:rPr>
          </w:pPr>
          <w:hyperlink w:anchor="_Toc158370094" w:history="1">
            <w:r w:rsidR="000E36DE" w:rsidRPr="008E227A">
              <w:rPr>
                <w:rStyle w:val="Lienhypertexte"/>
                <w:noProof/>
              </w:rPr>
              <w:t>3</w:t>
            </w:r>
            <w:r w:rsidR="000E36DE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fr-CH"/>
                <w14:ligatures w14:val="standardContextual"/>
              </w:rPr>
              <w:tab/>
            </w:r>
            <w:r w:rsidR="000E36DE" w:rsidRPr="008E227A">
              <w:rPr>
                <w:rStyle w:val="Lienhypertexte"/>
                <w:noProof/>
              </w:rPr>
              <w:t>Implémentation</w:t>
            </w:r>
            <w:r w:rsidR="000E36DE">
              <w:rPr>
                <w:noProof/>
                <w:webHidden/>
              </w:rPr>
              <w:tab/>
            </w:r>
            <w:r w:rsidR="000E36DE">
              <w:rPr>
                <w:noProof/>
                <w:webHidden/>
              </w:rPr>
              <w:fldChar w:fldCharType="begin"/>
            </w:r>
            <w:r w:rsidR="000E36DE">
              <w:rPr>
                <w:noProof/>
                <w:webHidden/>
              </w:rPr>
              <w:instrText xml:space="preserve"> PAGEREF _Toc158370094 \h </w:instrText>
            </w:r>
            <w:r w:rsidR="000E36DE">
              <w:rPr>
                <w:noProof/>
                <w:webHidden/>
              </w:rPr>
            </w:r>
            <w:r w:rsidR="000E36DE">
              <w:rPr>
                <w:noProof/>
                <w:webHidden/>
              </w:rPr>
              <w:fldChar w:fldCharType="separate"/>
            </w:r>
            <w:r w:rsidR="001B073F">
              <w:rPr>
                <w:noProof/>
                <w:webHidden/>
              </w:rPr>
              <w:t>6</w:t>
            </w:r>
            <w:r w:rsidR="000E36DE">
              <w:rPr>
                <w:noProof/>
                <w:webHidden/>
              </w:rPr>
              <w:fldChar w:fldCharType="end"/>
            </w:r>
          </w:hyperlink>
        </w:p>
        <w:p w14:paraId="3FC85096" w14:textId="6FF7DFE6" w:rsidR="00030C39" w:rsidRDefault="00030C39">
          <w:r>
            <w:rPr>
              <w:b/>
              <w:bCs/>
              <w:lang w:val="fr-FR"/>
            </w:rPr>
            <w:fldChar w:fldCharType="end"/>
          </w:r>
        </w:p>
      </w:sdtContent>
    </w:sdt>
    <w:p w14:paraId="02C8738C" w14:textId="77777777" w:rsidR="00BC08CB" w:rsidRDefault="00030C39">
      <w:r>
        <w:br w:type="page"/>
      </w:r>
    </w:p>
    <w:p w14:paraId="61FAD69B" w14:textId="228C4A0A" w:rsidR="00E2689A" w:rsidRDefault="00323B0B" w:rsidP="00FF7E5A">
      <w:pPr>
        <w:pStyle w:val="Titre1"/>
      </w:pPr>
      <w:r w:rsidRPr="000027C2">
        <w:lastRenderedPageBreak/>
        <w:t>Introduction</w:t>
      </w:r>
    </w:p>
    <w:p w14:paraId="3172BF68" w14:textId="364BCA2C" w:rsidR="00681D32" w:rsidRDefault="00FF7E5A" w:rsidP="00FF7E5A">
      <w:r>
        <w:t>Le site web de mon projet sera une TODO-List</w:t>
      </w:r>
      <w:r w:rsidR="00555B4D">
        <w:t xml:space="preserve">, le principe </w:t>
      </w:r>
      <w:r w:rsidR="002A499B">
        <w:t xml:space="preserve">de base </w:t>
      </w:r>
      <w:r w:rsidR="00555B4D">
        <w:t xml:space="preserve">est d’avoir </w:t>
      </w:r>
      <w:r w:rsidR="002A499B">
        <w:t>différents projets</w:t>
      </w:r>
      <w:r w:rsidR="00555B4D">
        <w:t xml:space="preserve"> avec </w:t>
      </w:r>
      <w:r w:rsidR="002A499B">
        <w:t xml:space="preserve">différentes </w:t>
      </w:r>
      <w:r w:rsidR="00555B4D">
        <w:t>tâche</w:t>
      </w:r>
      <w:r w:rsidR="002A499B">
        <w:t>s qui ont des informations tels qu’un nom, ou une description.</w:t>
      </w:r>
      <w:r w:rsidR="003A4906">
        <w:t xml:space="preserve"> </w:t>
      </w:r>
      <w:r w:rsidR="002A499B">
        <w:t>Les tâches</w:t>
      </w:r>
      <w:r w:rsidR="000364C8">
        <w:t xml:space="preserve"> ont un état et </w:t>
      </w:r>
      <w:r w:rsidR="00F70176">
        <w:t>ils</w:t>
      </w:r>
      <w:r w:rsidR="000364C8">
        <w:t xml:space="preserve"> permettent de savoir l’avancer </w:t>
      </w:r>
      <w:r w:rsidR="00F70176">
        <w:t>d’une tâche, ainsi que l’avancée du projet dans sa globalité.</w:t>
      </w:r>
    </w:p>
    <w:p w14:paraId="4D4AC071" w14:textId="33D24031" w:rsidR="003A4906" w:rsidRDefault="00681D32" w:rsidP="00FF7E5A">
      <w:r>
        <w:t>L</w:t>
      </w:r>
      <w:r w:rsidR="003A4906">
        <w:t>orsqu’un visiteur arrivera sur l’accu</w:t>
      </w:r>
      <w:r w:rsidR="00BD47E4">
        <w:t xml:space="preserve">eil du site, il sera redirigé vers la page de connexion. </w:t>
      </w:r>
      <w:r w:rsidR="00914150">
        <w:t>Il n’aura pas le choix de se connecter pour accéder au site</w:t>
      </w:r>
      <w:r>
        <w:t xml:space="preserve"> web</w:t>
      </w:r>
      <w:r w:rsidR="003367F9">
        <w:t>.</w:t>
      </w:r>
      <w:r w:rsidR="009417DE">
        <w:t xml:space="preserve"> Si le visiteur ne possède pas de compte, il peut cliquer sur un lien en dessous pour se </w:t>
      </w:r>
      <w:r w:rsidR="005F08B3">
        <w:t>diriger</w:t>
      </w:r>
      <w:r w:rsidR="009417DE">
        <w:t xml:space="preserve"> vers la page de </w:t>
      </w:r>
      <w:r>
        <w:t>création de compte.</w:t>
      </w:r>
    </w:p>
    <w:p w14:paraId="13AE2250" w14:textId="6ED3A378" w:rsidR="002D2FFB" w:rsidRDefault="00681D32" w:rsidP="00FF7E5A">
      <w:r>
        <w:t>Une fois connecter, le client</w:t>
      </w:r>
      <w:r w:rsidR="00336C9E">
        <w:t xml:space="preserve"> pourra accéder à tous les projets</w:t>
      </w:r>
      <w:r w:rsidR="00690B5F">
        <w:t xml:space="preserve"> dont </w:t>
      </w:r>
      <w:r w:rsidR="00D65391">
        <w:t>il fait partie</w:t>
      </w:r>
      <w:r w:rsidR="000C1C19">
        <w:t xml:space="preserve">, il peut aussi crée </w:t>
      </w:r>
      <w:r w:rsidR="00627B74">
        <w:t>un nouveau projet</w:t>
      </w:r>
      <w:r w:rsidR="002B19EB">
        <w:t xml:space="preserve"> dont il sera le seul à y être assigner</w:t>
      </w:r>
      <w:r w:rsidR="00D51659">
        <w:t>.</w:t>
      </w:r>
      <w:r w:rsidR="002B19EB">
        <w:t xml:space="preserve"> </w:t>
      </w:r>
      <w:r w:rsidR="00D56767">
        <w:t>Dans chaque projet se trouve</w:t>
      </w:r>
      <w:r w:rsidR="002F35C4">
        <w:t xml:space="preserve"> </w:t>
      </w:r>
      <w:r w:rsidR="00834CBC">
        <w:t>différentes tâches</w:t>
      </w:r>
      <w:r w:rsidR="00592977">
        <w:t>, nous pouvons crée une tâche</w:t>
      </w:r>
      <w:r w:rsidR="002B19EB">
        <w:t>, qui sera assigner par default dans l’état « TODO ».</w:t>
      </w:r>
      <w:r w:rsidR="00592977">
        <w:t xml:space="preserve"> </w:t>
      </w:r>
      <w:r w:rsidR="00ED2309">
        <w:t xml:space="preserve">Il est possible de </w:t>
      </w:r>
      <w:r w:rsidR="00A6629F">
        <w:t xml:space="preserve">modifier </w:t>
      </w:r>
      <w:r w:rsidR="00ED2309">
        <w:t>le</w:t>
      </w:r>
      <w:r w:rsidR="002321AE">
        <w:t xml:space="preserve"> nom </w:t>
      </w:r>
      <w:r w:rsidR="00ED2309">
        <w:t>et la</w:t>
      </w:r>
      <w:r w:rsidR="002321AE">
        <w:t xml:space="preserve"> description</w:t>
      </w:r>
      <w:r w:rsidR="00ED2309">
        <w:t xml:space="preserve"> de la tâche.</w:t>
      </w:r>
    </w:p>
    <w:p w14:paraId="7980AFC5" w14:textId="6B7CE6DB" w:rsidR="00323B0B" w:rsidRPr="00323B0B" w:rsidRDefault="00FF7E5A" w:rsidP="00863237">
      <w:r>
        <w:t>Les taches pourront changer d’état (TODO, In progress, Done, Validate).</w:t>
      </w:r>
      <w:r w:rsidR="00A63B33">
        <w:t xml:space="preserve"> </w:t>
      </w:r>
      <w:r w:rsidR="00863237">
        <w:t xml:space="preserve">Chaque personne du projet peut </w:t>
      </w:r>
      <w:r w:rsidR="002B4204">
        <w:t xml:space="preserve">créer ou, </w:t>
      </w:r>
      <w:r w:rsidR="00863237">
        <w:t>changer l’état des tâches, sauf pour l’état valider qui pourra être affecté par un administrateur.</w:t>
      </w:r>
    </w:p>
    <w:p w14:paraId="5F05684C" w14:textId="3FDB784A" w:rsidR="00BC08CB" w:rsidRDefault="00C45D09" w:rsidP="00BC08CB">
      <w:pPr>
        <w:pStyle w:val="Titre1"/>
      </w:pPr>
      <w:bookmarkStart w:id="0" w:name="_Toc158370083"/>
      <w:r>
        <w:t>Analyse</w:t>
      </w:r>
      <w:bookmarkEnd w:id="0"/>
    </w:p>
    <w:p w14:paraId="1C4C2794" w14:textId="77777777" w:rsidR="00C45D09" w:rsidRDefault="00C45D09" w:rsidP="00B25EAB">
      <w:pPr>
        <w:pStyle w:val="Titre2"/>
      </w:pPr>
      <w:bookmarkStart w:id="1" w:name="_Toc158370084"/>
      <w:r>
        <w:t>Usecase</w:t>
      </w:r>
      <w:bookmarkEnd w:id="1"/>
    </w:p>
    <w:p w14:paraId="0A4C3A74" w14:textId="710226AD" w:rsidR="00DB6A0F" w:rsidRDefault="00DB6A0F" w:rsidP="00DB6A0F">
      <w:r>
        <w:t xml:space="preserve">Voici le usecase de mon projet, </w:t>
      </w:r>
      <w:r w:rsidR="00B42705">
        <w:t xml:space="preserve">voici à présent les actions de chaque </w:t>
      </w:r>
      <w:r w:rsidR="00312554">
        <w:t>acteur.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06"/>
        <w:gridCol w:w="3997"/>
        <w:gridCol w:w="3559"/>
      </w:tblGrid>
      <w:tr w:rsidR="009D28B0" w14:paraId="010CDD43" w14:textId="4E9B1250" w:rsidTr="00A70ADA">
        <w:trPr>
          <w:trHeight w:val="350"/>
        </w:trPr>
        <w:tc>
          <w:tcPr>
            <w:tcW w:w="1506" w:type="dxa"/>
            <w:shd w:val="clear" w:color="auto" w:fill="BDD6EE" w:themeFill="accent5" w:themeFillTint="66"/>
          </w:tcPr>
          <w:p w14:paraId="34BAF2D1" w14:textId="64AACD38" w:rsidR="009D28B0" w:rsidRPr="00347654" w:rsidRDefault="009D28B0" w:rsidP="00DB6A0F">
            <w:pPr>
              <w:rPr>
                <w:b/>
                <w:bCs/>
              </w:rPr>
            </w:pPr>
            <w:r w:rsidRPr="00347654">
              <w:rPr>
                <w:b/>
                <w:bCs/>
              </w:rPr>
              <w:t>Acteur</w:t>
            </w:r>
          </w:p>
        </w:tc>
        <w:tc>
          <w:tcPr>
            <w:tcW w:w="3997" w:type="dxa"/>
            <w:shd w:val="clear" w:color="auto" w:fill="BDD6EE" w:themeFill="accent5" w:themeFillTint="66"/>
          </w:tcPr>
          <w:p w14:paraId="03020F2D" w14:textId="7FDDF245" w:rsidR="009D28B0" w:rsidRPr="00347654" w:rsidRDefault="009D28B0" w:rsidP="00DB6A0F">
            <w:pPr>
              <w:rPr>
                <w:b/>
                <w:bCs/>
              </w:rPr>
            </w:pPr>
            <w:r w:rsidRPr="00347654">
              <w:rPr>
                <w:b/>
                <w:bCs/>
              </w:rPr>
              <w:t>Activité</w:t>
            </w:r>
          </w:p>
        </w:tc>
        <w:tc>
          <w:tcPr>
            <w:tcW w:w="3559" w:type="dxa"/>
            <w:shd w:val="clear" w:color="auto" w:fill="BDD6EE" w:themeFill="accent5" w:themeFillTint="66"/>
          </w:tcPr>
          <w:p w14:paraId="2E1A66AC" w14:textId="14AEAF6B" w:rsidR="009D28B0" w:rsidRPr="00347654" w:rsidRDefault="009D28B0" w:rsidP="00DB6A0F">
            <w:pPr>
              <w:rPr>
                <w:b/>
                <w:bCs/>
              </w:rPr>
            </w:pPr>
            <w:r w:rsidRPr="00347654">
              <w:rPr>
                <w:b/>
                <w:bCs/>
              </w:rPr>
              <w:t>Action</w:t>
            </w:r>
          </w:p>
        </w:tc>
      </w:tr>
      <w:tr w:rsidR="00603416" w14:paraId="22722612" w14:textId="08BEB7BB" w:rsidTr="00A70ADA">
        <w:trPr>
          <w:trHeight w:val="253"/>
        </w:trPr>
        <w:tc>
          <w:tcPr>
            <w:tcW w:w="1506" w:type="dxa"/>
            <w:vMerge w:val="restart"/>
          </w:tcPr>
          <w:p w14:paraId="6590F163" w14:textId="45E43399" w:rsidR="00603416" w:rsidRDefault="00603416" w:rsidP="00DB6A0F">
            <w:r>
              <w:t>Visiteur</w:t>
            </w:r>
          </w:p>
        </w:tc>
        <w:tc>
          <w:tcPr>
            <w:tcW w:w="3997" w:type="dxa"/>
            <w:vMerge w:val="restart"/>
          </w:tcPr>
          <w:p w14:paraId="04894D96" w14:textId="719F6101" w:rsidR="00603416" w:rsidRDefault="00603416" w:rsidP="00DB6A0F">
            <w:r>
              <w:t>Un visiteur est une personne qui n’est pas connecter.</w:t>
            </w:r>
          </w:p>
        </w:tc>
        <w:tc>
          <w:tcPr>
            <w:tcW w:w="3559" w:type="dxa"/>
          </w:tcPr>
          <w:p w14:paraId="179B23C7" w14:textId="71AC0EB7" w:rsidR="00603416" w:rsidRDefault="00082C12" w:rsidP="00DB6A0F">
            <w:r>
              <w:t>Se connecter à un compte</w:t>
            </w:r>
            <w:r w:rsidR="005707AC">
              <w:t xml:space="preserve"> utilisateur</w:t>
            </w:r>
            <w:r w:rsidR="00A30A8C">
              <w:t>.</w:t>
            </w:r>
          </w:p>
        </w:tc>
      </w:tr>
      <w:tr w:rsidR="00603416" w14:paraId="55D92123" w14:textId="77777777" w:rsidTr="00A70ADA">
        <w:trPr>
          <w:trHeight w:val="252"/>
        </w:trPr>
        <w:tc>
          <w:tcPr>
            <w:tcW w:w="1506" w:type="dxa"/>
            <w:vMerge/>
          </w:tcPr>
          <w:p w14:paraId="52951191" w14:textId="77777777" w:rsidR="00603416" w:rsidRDefault="00603416" w:rsidP="00DB6A0F"/>
        </w:tc>
        <w:tc>
          <w:tcPr>
            <w:tcW w:w="3997" w:type="dxa"/>
            <w:vMerge/>
          </w:tcPr>
          <w:p w14:paraId="3BCFDBD1" w14:textId="77777777" w:rsidR="00603416" w:rsidRDefault="00603416" w:rsidP="00DB6A0F"/>
        </w:tc>
        <w:tc>
          <w:tcPr>
            <w:tcW w:w="3559" w:type="dxa"/>
          </w:tcPr>
          <w:p w14:paraId="3030A93C" w14:textId="6FF366E7" w:rsidR="00603416" w:rsidRDefault="00603416" w:rsidP="00DB6A0F">
            <w:r>
              <w:t>C</w:t>
            </w:r>
            <w:r w:rsidR="00A30A8C">
              <w:t>rée un compte</w:t>
            </w:r>
            <w:r w:rsidR="005707AC">
              <w:t xml:space="preserve"> utilisateur</w:t>
            </w:r>
            <w:r w:rsidR="00A30A8C">
              <w:t>.</w:t>
            </w:r>
          </w:p>
        </w:tc>
      </w:tr>
      <w:tr w:rsidR="00A70ADA" w14:paraId="47ADFC03" w14:textId="4F84BCA3" w:rsidTr="00A70ADA">
        <w:trPr>
          <w:trHeight w:val="127"/>
        </w:trPr>
        <w:tc>
          <w:tcPr>
            <w:tcW w:w="1506" w:type="dxa"/>
            <w:vMerge w:val="restart"/>
          </w:tcPr>
          <w:p w14:paraId="102B4B52" w14:textId="1F0BD292" w:rsidR="00A70ADA" w:rsidRDefault="00A70ADA" w:rsidP="00DB6A0F">
            <w:r>
              <w:t>Utilisateur</w:t>
            </w:r>
          </w:p>
        </w:tc>
        <w:tc>
          <w:tcPr>
            <w:tcW w:w="3997" w:type="dxa"/>
            <w:vMerge w:val="restart"/>
          </w:tcPr>
          <w:p w14:paraId="67F546E7" w14:textId="069B9DD9" w:rsidR="00A70ADA" w:rsidRDefault="00A70ADA" w:rsidP="00DB6A0F">
            <w:r>
              <w:t>Un visiteur qui se connecte à un compte deviens un utilisateur.</w:t>
            </w:r>
          </w:p>
        </w:tc>
        <w:tc>
          <w:tcPr>
            <w:tcW w:w="3559" w:type="dxa"/>
          </w:tcPr>
          <w:p w14:paraId="324593A8" w14:textId="2ADAC8E9" w:rsidR="00A70ADA" w:rsidRDefault="00A70ADA" w:rsidP="00DB6A0F">
            <w:r>
              <w:t>Se déconnecter de son compte, et donc revenir à la page de connexion.</w:t>
            </w:r>
          </w:p>
        </w:tc>
      </w:tr>
      <w:tr w:rsidR="00A70ADA" w14:paraId="5D2282DB" w14:textId="77777777" w:rsidTr="00A70ADA">
        <w:trPr>
          <w:trHeight w:val="126"/>
        </w:trPr>
        <w:tc>
          <w:tcPr>
            <w:tcW w:w="1506" w:type="dxa"/>
            <w:vMerge/>
          </w:tcPr>
          <w:p w14:paraId="38B82146" w14:textId="77777777" w:rsidR="00A70ADA" w:rsidRDefault="00A70ADA" w:rsidP="00DB6A0F"/>
        </w:tc>
        <w:tc>
          <w:tcPr>
            <w:tcW w:w="3997" w:type="dxa"/>
            <w:vMerge/>
          </w:tcPr>
          <w:p w14:paraId="0AE14762" w14:textId="77777777" w:rsidR="00A70ADA" w:rsidRDefault="00A70ADA" w:rsidP="00DB6A0F"/>
        </w:tc>
        <w:tc>
          <w:tcPr>
            <w:tcW w:w="3559" w:type="dxa"/>
          </w:tcPr>
          <w:p w14:paraId="7F7C42FB" w14:textId="254A8E84" w:rsidR="00A70ADA" w:rsidRDefault="00A70ADA" w:rsidP="00DB6A0F">
            <w:r>
              <w:t>Visualiser les différents projets dont il fait partie.</w:t>
            </w:r>
          </w:p>
        </w:tc>
      </w:tr>
      <w:tr w:rsidR="00A70ADA" w14:paraId="6580889E" w14:textId="77777777" w:rsidTr="00A70ADA">
        <w:trPr>
          <w:trHeight w:val="126"/>
        </w:trPr>
        <w:tc>
          <w:tcPr>
            <w:tcW w:w="1506" w:type="dxa"/>
            <w:vMerge/>
          </w:tcPr>
          <w:p w14:paraId="1002E626" w14:textId="77777777" w:rsidR="00A70ADA" w:rsidRDefault="00A70ADA" w:rsidP="00DB6A0F"/>
        </w:tc>
        <w:tc>
          <w:tcPr>
            <w:tcW w:w="3997" w:type="dxa"/>
            <w:vMerge/>
          </w:tcPr>
          <w:p w14:paraId="5A440A6F" w14:textId="77777777" w:rsidR="00A70ADA" w:rsidRDefault="00A70ADA" w:rsidP="00DB6A0F"/>
        </w:tc>
        <w:tc>
          <w:tcPr>
            <w:tcW w:w="3559" w:type="dxa"/>
          </w:tcPr>
          <w:p w14:paraId="7F511ADD" w14:textId="36D3BA54" w:rsidR="00A70ADA" w:rsidRDefault="00A70ADA" w:rsidP="00DB6A0F">
            <w:r>
              <w:t>Ajouter une tâche au projet.</w:t>
            </w:r>
          </w:p>
        </w:tc>
      </w:tr>
      <w:tr w:rsidR="00A70ADA" w14:paraId="0D2CDA7D" w14:textId="77777777" w:rsidTr="00A70ADA">
        <w:trPr>
          <w:trHeight w:val="126"/>
        </w:trPr>
        <w:tc>
          <w:tcPr>
            <w:tcW w:w="1506" w:type="dxa"/>
            <w:vMerge/>
          </w:tcPr>
          <w:p w14:paraId="0F060AD0" w14:textId="77777777" w:rsidR="00A70ADA" w:rsidRDefault="00A70ADA" w:rsidP="00DB6A0F"/>
        </w:tc>
        <w:tc>
          <w:tcPr>
            <w:tcW w:w="3997" w:type="dxa"/>
            <w:vMerge/>
          </w:tcPr>
          <w:p w14:paraId="75D9993D" w14:textId="77777777" w:rsidR="00A70ADA" w:rsidRDefault="00A70ADA" w:rsidP="00DB6A0F"/>
        </w:tc>
        <w:tc>
          <w:tcPr>
            <w:tcW w:w="3559" w:type="dxa"/>
          </w:tcPr>
          <w:p w14:paraId="37D8A489" w14:textId="5C24AFCF" w:rsidR="00A70ADA" w:rsidRDefault="00A70ADA" w:rsidP="00DB6A0F">
            <w:r>
              <w:t>Gérer l’état des tâches mais aussi leur description ou leur nom.</w:t>
            </w:r>
          </w:p>
        </w:tc>
      </w:tr>
      <w:tr w:rsidR="00A70ADA" w14:paraId="300A631D" w14:textId="77777777" w:rsidTr="00961E2B">
        <w:trPr>
          <w:trHeight w:val="470"/>
        </w:trPr>
        <w:tc>
          <w:tcPr>
            <w:tcW w:w="1506" w:type="dxa"/>
            <w:vMerge/>
            <w:tcBorders>
              <w:bottom w:val="single" w:sz="4" w:space="0" w:color="auto"/>
            </w:tcBorders>
          </w:tcPr>
          <w:p w14:paraId="578DD986" w14:textId="77777777" w:rsidR="00A70ADA" w:rsidRDefault="00A70ADA" w:rsidP="00DB6A0F"/>
        </w:tc>
        <w:tc>
          <w:tcPr>
            <w:tcW w:w="3997" w:type="dxa"/>
            <w:vMerge/>
            <w:tcBorders>
              <w:bottom w:val="single" w:sz="4" w:space="0" w:color="auto"/>
            </w:tcBorders>
          </w:tcPr>
          <w:p w14:paraId="77DEC670" w14:textId="77777777" w:rsidR="00A70ADA" w:rsidRDefault="00A70ADA" w:rsidP="00DB6A0F"/>
        </w:tc>
        <w:tc>
          <w:tcPr>
            <w:tcW w:w="3559" w:type="dxa"/>
            <w:tcBorders>
              <w:bottom w:val="single" w:sz="4" w:space="0" w:color="auto"/>
            </w:tcBorders>
          </w:tcPr>
          <w:p w14:paraId="386FB1F2" w14:textId="334116F3" w:rsidR="00A70ADA" w:rsidRDefault="00A70ADA" w:rsidP="00DB6A0F">
            <w:r>
              <w:t>Crée un nouveau projet</w:t>
            </w:r>
          </w:p>
        </w:tc>
      </w:tr>
      <w:tr w:rsidR="009D28B0" w14:paraId="628154C2" w14:textId="23588C7F" w:rsidTr="00A70ADA">
        <w:tc>
          <w:tcPr>
            <w:tcW w:w="1506" w:type="dxa"/>
          </w:tcPr>
          <w:p w14:paraId="78A9CEBC" w14:textId="4271EF2C" w:rsidR="009D28B0" w:rsidRDefault="00347654" w:rsidP="00DB6A0F">
            <w:r>
              <w:t>Administrateur</w:t>
            </w:r>
          </w:p>
        </w:tc>
        <w:tc>
          <w:tcPr>
            <w:tcW w:w="3997" w:type="dxa"/>
          </w:tcPr>
          <w:p w14:paraId="256D05B9" w14:textId="24831713" w:rsidR="009D28B0" w:rsidRDefault="00347654" w:rsidP="00DB6A0F">
            <w:r>
              <w:t>Un administrateur est un visiteur qui c’est connecter sur un compte admin.</w:t>
            </w:r>
          </w:p>
        </w:tc>
        <w:tc>
          <w:tcPr>
            <w:tcW w:w="3559" w:type="dxa"/>
          </w:tcPr>
          <w:p w14:paraId="1712BA15" w14:textId="3ABEEA66" w:rsidR="009D28B0" w:rsidRDefault="00347654" w:rsidP="00DB6A0F">
            <w:r>
              <w:t xml:space="preserve">Il possède </w:t>
            </w:r>
            <w:r w:rsidR="005707AC">
              <w:t>les mêmes droits que l’utilisateur, sauf un</w:t>
            </w:r>
            <w:r w:rsidR="00FA585C">
              <w:t xml:space="preserve"> droit en plus</w:t>
            </w:r>
            <w:r w:rsidR="005707AC">
              <w:t>, qui est le pouvoir de mettre une tâche dans l’état valider.</w:t>
            </w:r>
          </w:p>
        </w:tc>
      </w:tr>
    </w:tbl>
    <w:p w14:paraId="65EE9AB5" w14:textId="75978C82" w:rsidR="00312554" w:rsidRPr="00DB6A0F" w:rsidRDefault="00315A02" w:rsidP="00DB6A0F">
      <w:r>
        <w:t xml:space="preserve">Et voici </w:t>
      </w:r>
      <w:r w:rsidR="00824D7C">
        <w:t>le schéma Usecase.</w:t>
      </w:r>
    </w:p>
    <w:p w14:paraId="499851D9" w14:textId="7991ED76" w:rsidR="000E36DE" w:rsidRPr="000E36DE" w:rsidRDefault="00B8135B" w:rsidP="000E36DE">
      <w:r>
        <w:rPr>
          <w:noProof/>
        </w:rPr>
        <w:lastRenderedPageBreak/>
        <w:drawing>
          <wp:inline distT="0" distB="0" distL="0" distR="0" wp14:anchorId="6E4FAF0A" wp14:editId="044A2802">
            <wp:extent cx="5760720" cy="4025900"/>
            <wp:effectExtent l="0" t="0" r="0" b="0"/>
            <wp:docPr id="1" name="Image 1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diagramme, capture d’écran, lign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9133" w14:textId="77777777" w:rsidR="00C45D09" w:rsidRDefault="00C45D09" w:rsidP="00B25EAB">
      <w:pPr>
        <w:pStyle w:val="Titre2"/>
      </w:pPr>
      <w:bookmarkStart w:id="2" w:name="_Toc158370085"/>
      <w:r>
        <w:t>Les maquettes</w:t>
      </w:r>
      <w:bookmarkEnd w:id="2"/>
    </w:p>
    <w:p w14:paraId="1FC3E85F" w14:textId="0A42BE2A" w:rsidR="008F2D21" w:rsidRDefault="008F2D21" w:rsidP="00AF7113">
      <w:pPr>
        <w:pStyle w:val="Titre3"/>
      </w:pPr>
      <w:r>
        <w:t>Login</w:t>
      </w:r>
    </w:p>
    <w:p w14:paraId="49BEE54A" w14:textId="4606E6E0" w:rsidR="006B1DA4" w:rsidRDefault="006B1DA4" w:rsidP="006B1DA4">
      <w:r>
        <w:t>Cette page est une page</w:t>
      </w:r>
      <w:r w:rsidR="00C9607B">
        <w:t xml:space="preserve"> de </w:t>
      </w:r>
      <w:r w:rsidR="00827F42">
        <w:t xml:space="preserve">connexion, </w:t>
      </w:r>
      <w:r w:rsidR="009068AE">
        <w:t>le visiteur</w:t>
      </w:r>
      <w:r w:rsidR="00827F42">
        <w:t xml:space="preserve"> doit spécifier son nom d’utilisateur et son mot de passe pour se connecter. Si</w:t>
      </w:r>
      <w:r w:rsidR="00315A2C">
        <w:t xml:space="preserve"> le visiteur </w:t>
      </w:r>
      <w:r w:rsidR="009068AE">
        <w:t>ne possède pas de compte utilisateur, il à la</w:t>
      </w:r>
      <w:r w:rsidR="001B073F">
        <w:t xml:space="preserve"> possibilité d’en crée un en cliquant sur « create an account ». </w:t>
      </w:r>
    </w:p>
    <w:p w14:paraId="0A3239FF" w14:textId="50BAFE94" w:rsidR="001B073F" w:rsidRPr="009068AE" w:rsidRDefault="001B073F" w:rsidP="006B1DA4">
      <w:r>
        <w:t xml:space="preserve">Pour </w:t>
      </w:r>
      <w:r w:rsidR="001A54AC">
        <w:t>se connecter à un utilisateur admin, il faut se connecter à un utilisateur possédant les permissions administrateur.</w:t>
      </w:r>
    </w:p>
    <w:p w14:paraId="373999BE" w14:textId="60AFC140" w:rsidR="002D40CE" w:rsidRPr="002D40CE" w:rsidRDefault="00B1660A" w:rsidP="00B37E9B">
      <w:pPr>
        <w:jc w:val="center"/>
      </w:pPr>
      <w:r w:rsidRPr="00B1660A">
        <w:rPr>
          <w:noProof/>
        </w:rPr>
        <w:lastRenderedPageBreak/>
        <w:drawing>
          <wp:inline distT="0" distB="0" distL="0" distR="0" wp14:anchorId="519590F0" wp14:editId="0CDFAFE1">
            <wp:extent cx="4420359" cy="3315269"/>
            <wp:effectExtent l="76200" t="76200" r="132715" b="133350"/>
            <wp:docPr id="2" name="Image 2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Police, conception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3594" cy="3317695"/>
                    </a:xfrm>
                    <a:prstGeom prst="rect">
                      <a:avLst/>
                    </a:prstGeom>
                    <a:ln w="38100" cap="sq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662160" w14:textId="2919B4BA" w:rsidR="008F2D21" w:rsidRDefault="00B1660A" w:rsidP="00B1660A">
      <w:pPr>
        <w:pStyle w:val="Titre3"/>
      </w:pPr>
      <w:r>
        <w:t xml:space="preserve">Create account </w:t>
      </w:r>
    </w:p>
    <w:p w14:paraId="46A85715" w14:textId="2AE0F284" w:rsidR="00B37E9B" w:rsidRPr="00B37E9B" w:rsidRDefault="00B37E9B" w:rsidP="00B37E9B">
      <w:r>
        <w:t xml:space="preserve">Cette page </w:t>
      </w:r>
      <w:r w:rsidR="00F35091">
        <w:t xml:space="preserve">permet à un visiteur de </w:t>
      </w:r>
      <w:r w:rsidR="00D367C3">
        <w:t xml:space="preserve">crée </w:t>
      </w:r>
      <w:r w:rsidR="00877A05">
        <w:t>un compte utilisateur</w:t>
      </w:r>
      <w:r w:rsidR="00B903B0">
        <w:t xml:space="preserve">, il doit simplement spécifier le nom de l’utilisateur qu’il veut créer, ainsi que son mot de passe. Une fois </w:t>
      </w:r>
      <w:r w:rsidR="00AB6A3F">
        <w:t>les informations indiquées</w:t>
      </w:r>
      <w:r w:rsidR="00503E61">
        <w:t>, il suffit de cliquer sur le bouton « Create an account ».</w:t>
      </w:r>
      <w:r w:rsidR="005E78EB">
        <w:t xml:space="preserve"> Il est impossible de </w:t>
      </w:r>
      <w:r w:rsidR="00AB6A3F">
        <w:t>crée un utilisateur qui existe déjà.</w:t>
      </w:r>
    </w:p>
    <w:p w14:paraId="46B6994C" w14:textId="1078FC8D" w:rsidR="00B1660A" w:rsidRDefault="006A5856" w:rsidP="00B1660A">
      <w:r w:rsidRPr="006A5856">
        <w:rPr>
          <w:noProof/>
        </w:rPr>
        <w:drawing>
          <wp:inline distT="0" distB="0" distL="0" distR="0" wp14:anchorId="0C7D6C8A" wp14:editId="7C6B0E2C">
            <wp:extent cx="5760720" cy="3712210"/>
            <wp:effectExtent l="76200" t="76200" r="125730" b="135890"/>
            <wp:docPr id="4" name="Image 4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Police, nombr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2210"/>
                    </a:xfrm>
                    <a:prstGeom prst="rect">
                      <a:avLst/>
                    </a:prstGeom>
                    <a:ln w="38100" cap="sq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708222" w14:textId="4E2FBD5E" w:rsidR="006A5856" w:rsidRDefault="006A5856" w:rsidP="006A5856">
      <w:pPr>
        <w:pStyle w:val="Titre3"/>
      </w:pPr>
      <w:r>
        <w:lastRenderedPageBreak/>
        <w:t xml:space="preserve">Gestion de projet </w:t>
      </w:r>
    </w:p>
    <w:p w14:paraId="12A51C98" w14:textId="77777777" w:rsidR="00D85916" w:rsidRDefault="00BD7176" w:rsidP="00BD7176">
      <w:r>
        <w:t xml:space="preserve">C’est ici que les utilisateurs peuvent </w:t>
      </w:r>
      <w:r w:rsidR="00666E21">
        <w:t>accéder</w:t>
      </w:r>
      <w:r w:rsidR="005660C8">
        <w:t xml:space="preserve"> </w:t>
      </w:r>
      <w:r w:rsidR="000114CB">
        <w:t>au gestionnaire de projets</w:t>
      </w:r>
      <w:r w:rsidR="00666E21">
        <w:t xml:space="preserve">. En cliquant sur le menu déroulant, l’utilisateur </w:t>
      </w:r>
      <w:r w:rsidR="009D693B">
        <w:t xml:space="preserve">peut voir </w:t>
      </w:r>
      <w:r w:rsidR="005660C8">
        <w:t>tous les projets sur lesquelles ils travails.</w:t>
      </w:r>
      <w:r w:rsidR="000114CB">
        <w:t xml:space="preserve"> Il peut changer l’état </w:t>
      </w:r>
      <w:r w:rsidR="008A24D9">
        <w:t xml:space="preserve">d’une </w:t>
      </w:r>
      <w:r w:rsidR="00F56139">
        <w:t xml:space="preserve">tâche en « drag and drop » </w:t>
      </w:r>
      <w:r w:rsidR="00A43D4B">
        <w:t xml:space="preserve">vers un autre </w:t>
      </w:r>
      <w:r w:rsidR="00DD3AC9">
        <w:t>état.</w:t>
      </w:r>
      <w:r w:rsidR="001E0172">
        <w:t xml:space="preserve"> </w:t>
      </w:r>
      <w:r w:rsidR="003702FA">
        <w:t xml:space="preserve">L’utilisateur </w:t>
      </w:r>
      <w:r w:rsidR="0041765A">
        <w:t>peut aussi ajouter de</w:t>
      </w:r>
      <w:r w:rsidR="00B263CE">
        <w:t xml:space="preserve"> </w:t>
      </w:r>
      <w:r w:rsidR="00C92409">
        <w:t xml:space="preserve">des tâches en cliquant sur </w:t>
      </w:r>
      <w:r w:rsidR="00D56A8A">
        <w:t>« add new task ». La nouvelle tâche apparaitra dans l’état « TODO ».</w:t>
      </w:r>
    </w:p>
    <w:p w14:paraId="074E2D59" w14:textId="4C3B8323" w:rsidR="00BD7176" w:rsidRPr="00BD7176" w:rsidRDefault="00D85916" w:rsidP="00BD7176">
      <w:r>
        <w:t>Le nom ou la description</w:t>
      </w:r>
      <w:r w:rsidRPr="00D85916">
        <w:t xml:space="preserve"> </w:t>
      </w:r>
      <w:r>
        <w:t>des tâches peut aussi être modifier.</w:t>
      </w:r>
    </w:p>
    <w:p w14:paraId="4D4A5926" w14:textId="2AC5F1E5" w:rsidR="006A5856" w:rsidRPr="006A5856" w:rsidRDefault="00710833" w:rsidP="006A5856">
      <w:r w:rsidRPr="00710833">
        <w:rPr>
          <w:noProof/>
        </w:rPr>
        <w:drawing>
          <wp:inline distT="0" distB="0" distL="0" distR="0" wp14:anchorId="06DDB0FE" wp14:editId="5628B835">
            <wp:extent cx="5760720" cy="3297555"/>
            <wp:effectExtent l="76200" t="76200" r="125730" b="131445"/>
            <wp:docPr id="5" name="Image 5" descr="Une image contenant text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7555"/>
                    </a:xfrm>
                    <a:prstGeom prst="rect">
                      <a:avLst/>
                    </a:prstGeom>
                    <a:ln w="38100" cap="sq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0DE909" w14:textId="6E32568A" w:rsidR="00C45D09" w:rsidRDefault="00C45D09" w:rsidP="00B25EAB">
      <w:pPr>
        <w:pStyle w:val="Titre2"/>
      </w:pPr>
      <w:bookmarkStart w:id="3" w:name="_Toc158370086"/>
      <w:r>
        <w:t>Diagramme d’activités</w:t>
      </w:r>
      <w:bookmarkEnd w:id="3"/>
    </w:p>
    <w:p w14:paraId="35E15773" w14:textId="7AB4FFF6" w:rsidR="001D4B00" w:rsidRDefault="0028620A" w:rsidP="001D4B00">
      <w:r>
        <w:t>Voici le diagramme d’activité pour se connecter</w:t>
      </w:r>
      <w:r w:rsidR="00CF5EDA">
        <w:t xml:space="preserve"> à un compte pour notre application.</w:t>
      </w:r>
      <w:r w:rsidR="00E13899">
        <w:t xml:space="preserve"> Nous </w:t>
      </w:r>
      <w:r w:rsidR="00900F37">
        <w:t>vérifions</w:t>
      </w:r>
      <w:r w:rsidR="009A76FA">
        <w:t xml:space="preserve"> d’abord si </w:t>
      </w:r>
      <w:r w:rsidR="0058334C">
        <w:t>le login n’est pas vide (Null), puis</w:t>
      </w:r>
      <w:r w:rsidR="00584884">
        <w:t xml:space="preserve"> nous envoyons au serveur PHP le nom d’utilisateur et le mot de passe.</w:t>
      </w:r>
      <w:r w:rsidR="00CE041C">
        <w:t xml:space="preserve"> Ensuite nous hachons </w:t>
      </w:r>
      <w:r w:rsidR="009D0A5C">
        <w:t>le mot de passe, et</w:t>
      </w:r>
      <w:r w:rsidR="00C91957">
        <w:t xml:space="preserve"> </w:t>
      </w:r>
      <w:r w:rsidR="00217EE2">
        <w:t xml:space="preserve">envoyons à la DB les informations pour vérifier si nous pouvons nous connecter. Si nous </w:t>
      </w:r>
      <w:r w:rsidR="003745DF">
        <w:t xml:space="preserve">pouvons nous connecter à </w:t>
      </w:r>
      <w:r w:rsidR="000B493A">
        <w:t>l’utilisateur</w:t>
      </w:r>
      <w:r w:rsidR="003745DF">
        <w:t xml:space="preserve">, nous créons une session et affichons </w:t>
      </w:r>
      <w:r w:rsidR="000B493A">
        <w:t>la page client. Sinon nous envoyons un message d’erreur au visiteur.</w:t>
      </w:r>
    </w:p>
    <w:p w14:paraId="7D840FA8" w14:textId="7365C41F" w:rsidR="001D4B00" w:rsidRDefault="00D45ED7" w:rsidP="001D4B00">
      <w:r>
        <w:rPr>
          <w:noProof/>
        </w:rPr>
        <w:lastRenderedPageBreak/>
        <w:drawing>
          <wp:inline distT="0" distB="0" distL="0" distR="0" wp14:anchorId="2221DD36" wp14:editId="788EA773">
            <wp:extent cx="5760720" cy="3355340"/>
            <wp:effectExtent l="0" t="0" r="0" b="0"/>
            <wp:docPr id="13" name="Image 13" descr="Une image contenant texte, capture d’écran, diagramm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, capture d’écran, diagramme, Plan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BAF5" w14:textId="39960D43" w:rsidR="00912D5C" w:rsidRDefault="00655310" w:rsidP="001D4B00">
      <w:r>
        <w:t>Pour récupérer les projets</w:t>
      </w:r>
      <w:r w:rsidR="00E00DAB">
        <w:t xml:space="preserve"> de l’utilisateur</w:t>
      </w:r>
      <w:r>
        <w:t xml:space="preserve">, </w:t>
      </w:r>
      <w:r w:rsidR="009D3896">
        <w:t xml:space="preserve">nous allons d’abord </w:t>
      </w:r>
      <w:r w:rsidR="00C23D5D">
        <w:t>envo</w:t>
      </w:r>
      <w:r w:rsidR="0060500E">
        <w:t>y</w:t>
      </w:r>
      <w:r w:rsidR="00C23D5D">
        <w:t>e</w:t>
      </w:r>
      <w:r w:rsidR="0060500E">
        <w:t>r</w:t>
      </w:r>
      <w:r w:rsidR="00C23D5D">
        <w:t xml:space="preserve"> au serveur PHP le nom de l’utilisateur connecter. Ensuite </w:t>
      </w:r>
      <w:r w:rsidR="00F52B5C">
        <w:t xml:space="preserve">nous </w:t>
      </w:r>
      <w:r w:rsidR="004A7F61">
        <w:t xml:space="preserve">allons nous </w:t>
      </w:r>
      <w:r w:rsidR="00832260">
        <w:t>connecter à la DB</w:t>
      </w:r>
      <w:r w:rsidR="008C193D">
        <w:t xml:space="preserve">, puis rechercher tous les projets sur lesquels l’utilisateur participe. La liste va être formater en JSON, envoyé au client et afficher </w:t>
      </w:r>
      <w:r w:rsidR="00562630">
        <w:t>sur l’interface web.</w:t>
      </w:r>
    </w:p>
    <w:p w14:paraId="3E2C5DE8" w14:textId="49F4FF09" w:rsidR="00A20F78" w:rsidRDefault="00B41FC7" w:rsidP="001D4B00">
      <w:r>
        <w:rPr>
          <w:noProof/>
        </w:rPr>
        <w:drawing>
          <wp:inline distT="0" distB="0" distL="0" distR="0" wp14:anchorId="56E8E458" wp14:editId="18C62CBB">
            <wp:extent cx="5760720" cy="2862580"/>
            <wp:effectExtent l="0" t="0" r="0" b="0"/>
            <wp:docPr id="17" name="Image 17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, diagramme, capture d’écran, lign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B4A0" w14:textId="2A966C42" w:rsidR="00044A9A" w:rsidRDefault="00044A9A" w:rsidP="001D4B00">
      <w:r>
        <w:t xml:space="preserve">Un autre diagramme pour changer l’état d’une tâche, nous devons d’abord </w:t>
      </w:r>
      <w:r w:rsidR="00F072F3">
        <w:t>regarder</w:t>
      </w:r>
      <w:r>
        <w:t xml:space="preserve"> dans qu’elle</w:t>
      </w:r>
      <w:r w:rsidR="006A737E">
        <w:t xml:space="preserve"> état</w:t>
      </w:r>
      <w:r>
        <w:t xml:space="preserve"> nous allons </w:t>
      </w:r>
      <w:r w:rsidR="00603664">
        <w:t xml:space="preserve">déplacer notre tâche, si la tâche est </w:t>
      </w:r>
      <w:r w:rsidR="00F072F3">
        <w:t>déplacée</w:t>
      </w:r>
      <w:r w:rsidR="00603664">
        <w:t xml:space="preserve"> dans l’état « DONE », il faut vérifier si notre utilisateur est admin.</w:t>
      </w:r>
      <w:r w:rsidR="00F072F3">
        <w:t xml:space="preserve"> Ensuite nous allons envoyer au serveur dans qu’elle projet nous faisons les </w:t>
      </w:r>
      <w:r w:rsidR="00B94091">
        <w:t>modifications, ainsi que dans qu’elle tâche nous déplaçons</w:t>
      </w:r>
      <w:r w:rsidR="00E30421">
        <w:t xml:space="preserve">. Il faut aussi </w:t>
      </w:r>
      <w:r w:rsidR="00097018">
        <w:t>envoyer</w:t>
      </w:r>
      <w:r w:rsidR="00E30421">
        <w:t xml:space="preserve"> dans qu’elle </w:t>
      </w:r>
      <w:r w:rsidR="00097018">
        <w:t>était-elle</w:t>
      </w:r>
      <w:r w:rsidR="00E30421">
        <w:t xml:space="preserve"> se trouvait, et dans qu’elle </w:t>
      </w:r>
      <w:r w:rsidR="00FB523B">
        <w:t>état la tâche</w:t>
      </w:r>
      <w:r w:rsidR="00E30421">
        <w:t xml:space="preserve"> va se retrouver.</w:t>
      </w:r>
    </w:p>
    <w:p w14:paraId="1CDF11EF" w14:textId="4619EAB7" w:rsidR="00044A9A" w:rsidRDefault="00495E7B" w:rsidP="001D4B00">
      <w:r>
        <w:rPr>
          <w:noProof/>
        </w:rPr>
        <w:lastRenderedPageBreak/>
        <w:drawing>
          <wp:inline distT="0" distB="0" distL="0" distR="0" wp14:anchorId="6B4E525C" wp14:editId="564CB8AF">
            <wp:extent cx="5760720" cy="2673985"/>
            <wp:effectExtent l="0" t="0" r="0" b="0"/>
            <wp:docPr id="18" name="Image 18" descr="Une image contenant texte, diagramme, capture d’écran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, diagramme, capture d’écran, Plan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9DA5" w14:textId="77777777" w:rsidR="00C45D09" w:rsidRDefault="00C45D09" w:rsidP="00B25EAB">
      <w:pPr>
        <w:pStyle w:val="Titre2"/>
      </w:pPr>
      <w:bookmarkStart w:id="4" w:name="_Toc158370087"/>
      <w:r>
        <w:t>Diagramme de séquence système</w:t>
      </w:r>
      <w:bookmarkEnd w:id="4"/>
    </w:p>
    <w:p w14:paraId="3BE543E8" w14:textId="211F6D90" w:rsidR="001B45D4" w:rsidRPr="001B45D4" w:rsidRDefault="001B45D4" w:rsidP="001B45D4">
      <w:r>
        <w:t>Voici le diagramme séquence système pour la connexion à un utilisateur.</w:t>
      </w:r>
    </w:p>
    <w:p w14:paraId="1B8B0E6B" w14:textId="37EA8C4B" w:rsidR="0049653C" w:rsidRDefault="0049653C" w:rsidP="0049653C">
      <w:r>
        <w:rPr>
          <w:noProof/>
        </w:rPr>
        <w:drawing>
          <wp:inline distT="0" distB="0" distL="0" distR="0" wp14:anchorId="3C14E05B" wp14:editId="7E11AD71">
            <wp:extent cx="5760720" cy="3783965"/>
            <wp:effectExtent l="0" t="0" r="0" b="6985"/>
            <wp:docPr id="2121784953" name="Image 1" descr="Une image contenant texte, capture d’écran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84953" name="Image 1" descr="Une image contenant texte, capture d’écran, diagramme, Parallèl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2558" w14:textId="6735A962" w:rsidR="005979AE" w:rsidRPr="0049653C" w:rsidRDefault="0017505A" w:rsidP="0049653C">
      <w:r>
        <w:t xml:space="preserve">Voici le </w:t>
      </w:r>
      <w:r w:rsidR="005A7D82">
        <w:t>diagramme pour récupérer les projets d’un utilisateur.</w:t>
      </w:r>
    </w:p>
    <w:p w14:paraId="30EE6334" w14:textId="06D72DC5" w:rsidR="005117F0" w:rsidRPr="005117F0" w:rsidRDefault="00E12EA6" w:rsidP="005117F0">
      <w:r>
        <w:rPr>
          <w:noProof/>
        </w:rPr>
        <w:lastRenderedPageBreak/>
        <w:drawing>
          <wp:inline distT="0" distB="0" distL="0" distR="0" wp14:anchorId="0803A215" wp14:editId="04A5D4FE">
            <wp:extent cx="5760720" cy="5420995"/>
            <wp:effectExtent l="0" t="0" r="0" b="8255"/>
            <wp:docPr id="19" name="Image 19" descr="Une image contenant texte, capture d’écran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, capture d’écran, diagramme, Parallèl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9B10" w14:textId="77777777" w:rsidR="00D82B80" w:rsidRDefault="00C45D09" w:rsidP="00B25EAB">
      <w:pPr>
        <w:pStyle w:val="Titre2"/>
      </w:pPr>
      <w:bookmarkStart w:id="5" w:name="_Toc158370088"/>
      <w:r>
        <w:t xml:space="preserve">Base de données </w:t>
      </w:r>
      <w:r w:rsidR="00D82B80">
        <w:t>–</w:t>
      </w:r>
      <w:r>
        <w:t xml:space="preserve"> e</w:t>
      </w:r>
      <w:r w:rsidR="00D82B80">
        <w:t>ntité-relation</w:t>
      </w:r>
      <w:bookmarkEnd w:id="5"/>
    </w:p>
    <w:p w14:paraId="4EC93291" w14:textId="481BBB9B" w:rsidR="00103D66" w:rsidRDefault="00F16015" w:rsidP="00103D66">
      <w:r>
        <w:t>Voici le schéma entité relation de ma base de données.</w:t>
      </w:r>
      <w:r w:rsidR="00042C3C">
        <w:t xml:space="preserve"> </w:t>
      </w:r>
      <w:r w:rsidR="00691B07">
        <w:t xml:space="preserve">Une </w:t>
      </w:r>
      <w:r w:rsidR="00674CDF">
        <w:t>table de relation entre la table utilisateurs et la table projet</w:t>
      </w:r>
      <w:r w:rsidR="00691B07">
        <w:t xml:space="preserve"> a été ajouter</w:t>
      </w:r>
      <w:r w:rsidR="00674CDF">
        <w:t xml:space="preserve">, car plusieurs utilisateurs peuvent travailler sur un projet. Cependant c’est </w:t>
      </w:r>
      <w:r w:rsidR="00FE77CC">
        <w:t xml:space="preserve">fonctionnalité n’a pas encore </w:t>
      </w:r>
      <w:r w:rsidR="000956C9">
        <w:t>mis en place, mais</w:t>
      </w:r>
      <w:r w:rsidR="00691B07">
        <w:t xml:space="preserve"> la table de relation à déjà été mis en place pour </w:t>
      </w:r>
      <w:r w:rsidR="002B7070">
        <w:t>ajouter cette fonctionnalité dans un futur proche.</w:t>
      </w:r>
    </w:p>
    <w:p w14:paraId="015E539A" w14:textId="595083B5" w:rsidR="00103D66" w:rsidRPr="00103D66" w:rsidRDefault="00C6317F" w:rsidP="00103D66">
      <w:r w:rsidRPr="00C6317F">
        <w:rPr>
          <w:noProof/>
        </w:rPr>
        <w:drawing>
          <wp:inline distT="0" distB="0" distL="0" distR="0" wp14:anchorId="00D9A25B" wp14:editId="089F5334">
            <wp:extent cx="5760720" cy="937895"/>
            <wp:effectExtent l="76200" t="76200" r="125730" b="128905"/>
            <wp:docPr id="10" name="Image 10" descr="Une image contenant capture d’écran, Bleu électrique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capture d’écran, Bleu électrique, diagramme, lign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7895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CDC018" w14:textId="77777777" w:rsidR="00D82B80" w:rsidRDefault="00D82B80" w:rsidP="00B25EAB">
      <w:pPr>
        <w:pStyle w:val="Titre1"/>
      </w:pPr>
      <w:bookmarkStart w:id="6" w:name="_Toc158370089"/>
      <w:r>
        <w:lastRenderedPageBreak/>
        <w:t>Conception</w:t>
      </w:r>
      <w:bookmarkEnd w:id="6"/>
    </w:p>
    <w:p w14:paraId="2EE25613" w14:textId="77777777" w:rsidR="00B25EAB" w:rsidRDefault="00B25EAB" w:rsidP="00B25EAB">
      <w:pPr>
        <w:pStyle w:val="Titre2"/>
      </w:pPr>
      <w:bookmarkStart w:id="7" w:name="_Toc158370090"/>
      <w:r>
        <w:t>Diagramme de classes partie clientes</w:t>
      </w:r>
      <w:bookmarkEnd w:id="7"/>
    </w:p>
    <w:p w14:paraId="73755360" w14:textId="20586EE7" w:rsidR="0069404A" w:rsidRPr="0069404A" w:rsidRDefault="00D80562" w:rsidP="0069404A">
      <w:r>
        <w:rPr>
          <w:noProof/>
        </w:rPr>
        <w:drawing>
          <wp:inline distT="0" distB="0" distL="0" distR="0" wp14:anchorId="7BA3673C" wp14:editId="1A0F10DB">
            <wp:extent cx="5760720" cy="5044440"/>
            <wp:effectExtent l="0" t="0" r="0" b="3810"/>
            <wp:docPr id="7" name="Image 7" descr="Une image contenant texte, diagramme, capture d’écran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diagramme, capture d’écran, Plan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A327" w14:textId="77777777" w:rsidR="00B25EAB" w:rsidRDefault="00B25EAB" w:rsidP="00B25EAB">
      <w:pPr>
        <w:pStyle w:val="Titre2"/>
      </w:pPr>
      <w:bookmarkStart w:id="8" w:name="_Toc158370091"/>
      <w:r>
        <w:lastRenderedPageBreak/>
        <w:t>Diagramme de classes partie serveur</w:t>
      </w:r>
      <w:bookmarkEnd w:id="8"/>
    </w:p>
    <w:p w14:paraId="2F80435F" w14:textId="4B5A8D97" w:rsidR="0069404A" w:rsidRPr="0069404A" w:rsidRDefault="00D36B48" w:rsidP="0069404A">
      <w:r>
        <w:rPr>
          <w:noProof/>
        </w:rPr>
        <w:drawing>
          <wp:inline distT="0" distB="0" distL="0" distR="0" wp14:anchorId="6BF6C59A" wp14:editId="0E0C6E78">
            <wp:extent cx="5760720" cy="4824730"/>
            <wp:effectExtent l="0" t="0" r="0" b="0"/>
            <wp:docPr id="6" name="Image 6" descr="Une image contenant texte, capture d’écran, Post-it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apture d’écran, Post-it, Rectangl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8034" w14:textId="77777777" w:rsidR="00B25EAB" w:rsidRDefault="00B25EAB" w:rsidP="00B25EAB">
      <w:pPr>
        <w:pStyle w:val="Titre2"/>
      </w:pPr>
      <w:bookmarkStart w:id="9" w:name="_Toc158370092"/>
      <w:r>
        <w:t>Diagramme de séquence interactions</w:t>
      </w:r>
      <w:bookmarkEnd w:id="9"/>
    </w:p>
    <w:p w14:paraId="450F5CDE" w14:textId="77777777" w:rsidR="00D80562" w:rsidRPr="00D80562" w:rsidRDefault="00D80562" w:rsidP="00D80562"/>
    <w:p w14:paraId="1C9DBFD7" w14:textId="77E85FE4" w:rsidR="00B25EAB" w:rsidRDefault="00B25EAB" w:rsidP="00B25EAB">
      <w:pPr>
        <w:pStyle w:val="Titre2"/>
      </w:pPr>
      <w:bookmarkStart w:id="10" w:name="_Toc158370093"/>
      <w:r>
        <w:t>Base de données – schéma relationnel</w:t>
      </w:r>
      <w:bookmarkEnd w:id="10"/>
    </w:p>
    <w:p w14:paraId="30A22CAB" w14:textId="5993BA75" w:rsidR="00A8281C" w:rsidRPr="00A8281C" w:rsidRDefault="00AD608D" w:rsidP="00A8281C">
      <w:r w:rsidRPr="00AD608D">
        <w:rPr>
          <w:noProof/>
        </w:rPr>
        <w:drawing>
          <wp:inline distT="0" distB="0" distL="0" distR="0" wp14:anchorId="1364EFB3" wp14:editId="73761166">
            <wp:extent cx="5760720" cy="1552575"/>
            <wp:effectExtent l="76200" t="76200" r="125730" b="142875"/>
            <wp:docPr id="15" name="Image 15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, capture d’écran, Police, lign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2575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618DA2" w14:textId="3EE3B78C" w:rsidR="00AE5FE8" w:rsidRDefault="00B25EAB" w:rsidP="00B25EAB">
      <w:pPr>
        <w:pStyle w:val="Titre1"/>
      </w:pPr>
      <w:bookmarkStart w:id="11" w:name="_Toc158370094"/>
      <w:r>
        <w:t>Implémentation</w:t>
      </w:r>
      <w:bookmarkEnd w:id="11"/>
      <w:r w:rsidR="00AE5FE8">
        <w:br w:type="page"/>
      </w:r>
    </w:p>
    <w:p w14:paraId="22838454" w14:textId="77777777" w:rsidR="0051140E" w:rsidRDefault="00AE5FE8" w:rsidP="00AE5FE8">
      <w:pPr>
        <w:pStyle w:val="TGras"/>
      </w:pPr>
      <w:r w:rsidRPr="00AE5FE8">
        <w:lastRenderedPageBreak/>
        <w:t>T</w:t>
      </w:r>
      <w:r>
        <w:t>exte</w:t>
      </w:r>
      <w:r w:rsidRPr="00AE5FE8">
        <w:t>-Gras</w:t>
      </w:r>
    </w:p>
    <w:p w14:paraId="2A784363" w14:textId="77777777" w:rsidR="00AE5FE8" w:rsidRDefault="00AE5FE8" w:rsidP="00AE5FE8">
      <w:pPr>
        <w:pStyle w:val="TSouligner"/>
      </w:pPr>
      <w:r>
        <w:t>T_Souligner</w:t>
      </w:r>
    </w:p>
    <w:p w14:paraId="62BE01A2" w14:textId="77777777" w:rsidR="00AE5FE8" w:rsidRDefault="00AE5FE8" w:rsidP="00AE5FE8">
      <w:pPr>
        <w:pStyle w:val="TItalique"/>
      </w:pPr>
      <w:r>
        <w:t>T_Italique</w:t>
      </w:r>
    </w:p>
    <w:p w14:paraId="2E51876F" w14:textId="77777777" w:rsidR="00AE5FE8" w:rsidRDefault="00AE5FE8" w:rsidP="00AE5FE8">
      <w:pPr>
        <w:pStyle w:val="Tjustifier"/>
      </w:pPr>
      <w:r>
        <w:t>T_Justifier</w:t>
      </w:r>
    </w:p>
    <w:p w14:paraId="08C5702A" w14:textId="77777777" w:rsidR="00AE5FE8" w:rsidRDefault="00AE5FE8" w:rsidP="00AE5FE8">
      <w:pPr>
        <w:pStyle w:val="PAligner-Gauche"/>
      </w:pPr>
      <w:r>
        <w:t>P_Aligner_Gauche</w:t>
      </w:r>
    </w:p>
    <w:p w14:paraId="196CAFA3" w14:textId="77777777" w:rsidR="00AE5FE8" w:rsidRDefault="00AE5FE8" w:rsidP="00AE5FE8">
      <w:pPr>
        <w:pStyle w:val="PAlignerDroite"/>
      </w:pPr>
      <w:r>
        <w:t>P_Aligner_Droite</w:t>
      </w:r>
    </w:p>
    <w:p w14:paraId="799AB26A" w14:textId="77777777" w:rsidR="00AE5FE8" w:rsidRDefault="00AE5FE8" w:rsidP="00AE5FE8">
      <w:pPr>
        <w:pStyle w:val="PAligner-Millieux"/>
      </w:pPr>
      <w:r>
        <w:t>P_Aligner-Millieux</w:t>
      </w:r>
    </w:p>
    <w:p w14:paraId="3EBB812C" w14:textId="77777777" w:rsidR="00AE5FE8" w:rsidRDefault="00AE5FE8" w:rsidP="00AE5FE8">
      <w:pPr>
        <w:pStyle w:val="Java"/>
      </w:pPr>
      <w:r>
        <w:t>Java</w:t>
      </w:r>
    </w:p>
    <w:p w14:paraId="3A5747C8" w14:textId="77777777" w:rsidR="00AE5FE8" w:rsidRDefault="00AE5FE8" w:rsidP="00AE5FE8">
      <w:pPr>
        <w:pStyle w:val="ListeNumerotee"/>
      </w:pPr>
      <w:r>
        <w:t>Liste_Numerotee</w:t>
      </w:r>
    </w:p>
    <w:p w14:paraId="4169927B" w14:textId="77777777" w:rsidR="00AE5FE8" w:rsidRDefault="00AE5FE8" w:rsidP="00AE5FE8">
      <w:pPr>
        <w:pStyle w:val="ListeaPuce2"/>
      </w:pPr>
      <w:r>
        <w:t>Liste_a_puce_2</w:t>
      </w:r>
    </w:p>
    <w:p w14:paraId="0A2555D3" w14:textId="77777777" w:rsidR="00AE5FE8" w:rsidRPr="00AE5FE8" w:rsidRDefault="00AE5FE8" w:rsidP="00AE5FE8">
      <w:pPr>
        <w:pStyle w:val="Listeapuce"/>
        <w:framePr w:wrap="around"/>
      </w:pPr>
      <w:r>
        <w:t>Liste_a_puce</w:t>
      </w:r>
    </w:p>
    <w:sectPr w:rsidR="00AE5FE8" w:rsidRPr="00AE5FE8" w:rsidSect="00FC59B9">
      <w:headerReference w:type="even" r:id="rId25"/>
      <w:footerReference w:type="even" r:id="rId26"/>
      <w:footerReference w:type="default" r:id="rId2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F960F" w14:textId="77777777" w:rsidR="007C46E7" w:rsidRDefault="007C46E7" w:rsidP="00BC08CB">
      <w:pPr>
        <w:spacing w:before="0" w:after="0"/>
      </w:pPr>
      <w:r>
        <w:separator/>
      </w:r>
    </w:p>
  </w:endnote>
  <w:endnote w:type="continuationSeparator" w:id="0">
    <w:p w14:paraId="1034E8FE" w14:textId="77777777" w:rsidR="007C46E7" w:rsidRDefault="007C46E7" w:rsidP="00BC08C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20620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3568DF3" w14:textId="77777777" w:rsidR="008D0A72" w:rsidRDefault="008D0A72" w:rsidP="008D0A72">
            <w:pPr>
              <w:pStyle w:val="Pieddepage"/>
              <w:pBdr>
                <w:top w:val="single" w:sz="4" w:space="1" w:color="auto"/>
              </w:pBdr>
              <w:jc w:val="right"/>
            </w:pP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fr-FR"/>
              </w:rPr>
              <w:t xml:space="preserve"> /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7A905B52" w14:textId="77777777" w:rsidR="008D0A72" w:rsidRDefault="008D0A7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B62D0" w14:textId="77777777" w:rsidR="00475264" w:rsidRDefault="008D0A72" w:rsidP="008D0A72">
    <w:pPr>
      <w:pStyle w:val="Pieddepage"/>
      <w:pBdr>
        <w:top w:val="single" w:sz="4" w:space="1" w:color="auto"/>
      </w:pBdr>
      <w:jc w:val="center"/>
    </w:pPr>
    <w:r>
      <w:rPr>
        <w:b/>
        <w:bCs/>
        <w:sz w:val="24"/>
      </w:rPr>
      <w:t>Table des matières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6CD1D" w14:textId="77777777" w:rsidR="007C46E7" w:rsidRDefault="007C46E7" w:rsidP="00BC08CB">
      <w:pPr>
        <w:spacing w:before="0" w:after="0"/>
      </w:pPr>
      <w:r>
        <w:separator/>
      </w:r>
    </w:p>
  </w:footnote>
  <w:footnote w:type="continuationSeparator" w:id="0">
    <w:p w14:paraId="652726F2" w14:textId="77777777" w:rsidR="007C46E7" w:rsidRDefault="007C46E7" w:rsidP="00BC08C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27546" w14:textId="6D136E39" w:rsidR="008D0A72" w:rsidRDefault="000F134E" w:rsidP="000A77FF">
    <w:pPr>
      <w:pStyle w:val="En-tte"/>
      <w:pBdr>
        <w:bottom w:val="single" w:sz="4" w:space="1" w:color="auto"/>
      </w:pBdr>
      <w:jc w:val="center"/>
    </w:pPr>
    <w:r>
      <w:t>15</w:t>
    </w:r>
    <w:r w:rsidR="00D82853">
      <w:t>1</w:t>
    </w:r>
    <w:r>
      <w:t>-PaccaudS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0E7E"/>
    <w:multiLevelType w:val="hybridMultilevel"/>
    <w:tmpl w:val="561242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21711"/>
    <w:multiLevelType w:val="multilevel"/>
    <w:tmpl w:val="156E941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95A28E9"/>
    <w:multiLevelType w:val="hybridMultilevel"/>
    <w:tmpl w:val="65606946"/>
    <w:lvl w:ilvl="0" w:tplc="03425676">
      <w:start w:val="1"/>
      <w:numFmt w:val="bullet"/>
      <w:pStyle w:val="Listeapu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A09CA"/>
    <w:multiLevelType w:val="hybridMultilevel"/>
    <w:tmpl w:val="66401AA4"/>
    <w:lvl w:ilvl="0" w:tplc="6E284BD4">
      <w:start w:val="1"/>
      <w:numFmt w:val="bullet"/>
      <w:pStyle w:val="ListeaPuce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821D0"/>
    <w:multiLevelType w:val="hybridMultilevel"/>
    <w:tmpl w:val="D110FA38"/>
    <w:lvl w:ilvl="0" w:tplc="9386E5D2">
      <w:start w:val="1"/>
      <w:numFmt w:val="decimal"/>
      <w:pStyle w:val="ListeNumerotee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04109"/>
    <w:multiLevelType w:val="hybridMultilevel"/>
    <w:tmpl w:val="4E162A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270AB"/>
    <w:multiLevelType w:val="hybridMultilevel"/>
    <w:tmpl w:val="1A7A33CA"/>
    <w:lvl w:ilvl="0" w:tplc="DCB4A764">
      <w:start w:val="1"/>
      <w:numFmt w:val="decimal"/>
      <w:pStyle w:val="Titre3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343551">
    <w:abstractNumId w:val="1"/>
  </w:num>
  <w:num w:numId="2" w16cid:durableId="749501760">
    <w:abstractNumId w:val="5"/>
  </w:num>
  <w:num w:numId="3" w16cid:durableId="1635990123">
    <w:abstractNumId w:val="0"/>
  </w:num>
  <w:num w:numId="4" w16cid:durableId="212887316">
    <w:abstractNumId w:val="2"/>
  </w:num>
  <w:num w:numId="5" w16cid:durableId="411977064">
    <w:abstractNumId w:val="3"/>
  </w:num>
  <w:num w:numId="6" w16cid:durableId="799299534">
    <w:abstractNumId w:val="4"/>
  </w:num>
  <w:num w:numId="7" w16cid:durableId="3716175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ttachedTemplate r:id="rId1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4E"/>
    <w:rsid w:val="000027C2"/>
    <w:rsid w:val="000114CB"/>
    <w:rsid w:val="00030C39"/>
    <w:rsid w:val="000364C8"/>
    <w:rsid w:val="00041F4C"/>
    <w:rsid w:val="00042C3C"/>
    <w:rsid w:val="000443D6"/>
    <w:rsid w:val="00044A9A"/>
    <w:rsid w:val="00046EB6"/>
    <w:rsid w:val="00064B5B"/>
    <w:rsid w:val="00082C12"/>
    <w:rsid w:val="000872F8"/>
    <w:rsid w:val="000956C9"/>
    <w:rsid w:val="00097018"/>
    <w:rsid w:val="000A24F7"/>
    <w:rsid w:val="000A77FF"/>
    <w:rsid w:val="000B493A"/>
    <w:rsid w:val="000C1C19"/>
    <w:rsid w:val="000D7942"/>
    <w:rsid w:val="000E36DE"/>
    <w:rsid w:val="000F134E"/>
    <w:rsid w:val="00103D66"/>
    <w:rsid w:val="00144F01"/>
    <w:rsid w:val="00161AFB"/>
    <w:rsid w:val="0017505A"/>
    <w:rsid w:val="001A54AC"/>
    <w:rsid w:val="001B073F"/>
    <w:rsid w:val="001B0E31"/>
    <w:rsid w:val="001B1AC0"/>
    <w:rsid w:val="001B45D4"/>
    <w:rsid w:val="001B6D08"/>
    <w:rsid w:val="001C3A2A"/>
    <w:rsid w:val="001D4B00"/>
    <w:rsid w:val="001E0172"/>
    <w:rsid w:val="00205A00"/>
    <w:rsid w:val="00217EE2"/>
    <w:rsid w:val="00231F56"/>
    <w:rsid w:val="002321AE"/>
    <w:rsid w:val="00243224"/>
    <w:rsid w:val="0028620A"/>
    <w:rsid w:val="002A499B"/>
    <w:rsid w:val="002B19EB"/>
    <w:rsid w:val="002B4204"/>
    <w:rsid w:val="002B7070"/>
    <w:rsid w:val="002D2FFB"/>
    <w:rsid w:val="002D40CE"/>
    <w:rsid w:val="002F35C4"/>
    <w:rsid w:val="00312554"/>
    <w:rsid w:val="00315A02"/>
    <w:rsid w:val="00315A2C"/>
    <w:rsid w:val="00323B0B"/>
    <w:rsid w:val="003367F9"/>
    <w:rsid w:val="00336C9E"/>
    <w:rsid w:val="00347654"/>
    <w:rsid w:val="003702FA"/>
    <w:rsid w:val="003745DF"/>
    <w:rsid w:val="00385297"/>
    <w:rsid w:val="003902FD"/>
    <w:rsid w:val="00394233"/>
    <w:rsid w:val="003A4906"/>
    <w:rsid w:val="0041765A"/>
    <w:rsid w:val="00475264"/>
    <w:rsid w:val="00495E7B"/>
    <w:rsid w:val="0049653C"/>
    <w:rsid w:val="004A7F61"/>
    <w:rsid w:val="004C075A"/>
    <w:rsid w:val="00503E61"/>
    <w:rsid w:val="0051140E"/>
    <w:rsid w:val="005117F0"/>
    <w:rsid w:val="00531191"/>
    <w:rsid w:val="005360C0"/>
    <w:rsid w:val="00555B4D"/>
    <w:rsid w:val="005610F3"/>
    <w:rsid w:val="00562630"/>
    <w:rsid w:val="005660C8"/>
    <w:rsid w:val="005707AC"/>
    <w:rsid w:val="0058334C"/>
    <w:rsid w:val="00584884"/>
    <w:rsid w:val="00592977"/>
    <w:rsid w:val="00596AF8"/>
    <w:rsid w:val="005979AE"/>
    <w:rsid w:val="005A7D82"/>
    <w:rsid w:val="005B3B24"/>
    <w:rsid w:val="005B4B70"/>
    <w:rsid w:val="005E78EB"/>
    <w:rsid w:val="005F08B3"/>
    <w:rsid w:val="00603416"/>
    <w:rsid w:val="00603664"/>
    <w:rsid w:val="0060500E"/>
    <w:rsid w:val="00625F54"/>
    <w:rsid w:val="00627638"/>
    <w:rsid w:val="00627B74"/>
    <w:rsid w:val="00655310"/>
    <w:rsid w:val="00666E21"/>
    <w:rsid w:val="00674CDF"/>
    <w:rsid w:val="00681D32"/>
    <w:rsid w:val="00690B5F"/>
    <w:rsid w:val="00691B07"/>
    <w:rsid w:val="0069404A"/>
    <w:rsid w:val="00697B03"/>
    <w:rsid w:val="006A5856"/>
    <w:rsid w:val="006A737E"/>
    <w:rsid w:val="006B16B8"/>
    <w:rsid w:val="006B1DA4"/>
    <w:rsid w:val="006F129E"/>
    <w:rsid w:val="0071067E"/>
    <w:rsid w:val="00710833"/>
    <w:rsid w:val="00747EC2"/>
    <w:rsid w:val="007536B9"/>
    <w:rsid w:val="007A3950"/>
    <w:rsid w:val="007B15C6"/>
    <w:rsid w:val="007C46E7"/>
    <w:rsid w:val="007F0F84"/>
    <w:rsid w:val="00804CB3"/>
    <w:rsid w:val="00824D7C"/>
    <w:rsid w:val="0082702F"/>
    <w:rsid w:val="00827F42"/>
    <w:rsid w:val="00832260"/>
    <w:rsid w:val="00834CBC"/>
    <w:rsid w:val="008413FC"/>
    <w:rsid w:val="00841B8B"/>
    <w:rsid w:val="00851CAA"/>
    <w:rsid w:val="00863237"/>
    <w:rsid w:val="00877A05"/>
    <w:rsid w:val="008A24D9"/>
    <w:rsid w:val="008C193D"/>
    <w:rsid w:val="008D0A72"/>
    <w:rsid w:val="008F2D21"/>
    <w:rsid w:val="00900F37"/>
    <w:rsid w:val="009068AE"/>
    <w:rsid w:val="00912D5C"/>
    <w:rsid w:val="00914150"/>
    <w:rsid w:val="00932390"/>
    <w:rsid w:val="00935690"/>
    <w:rsid w:val="009417DE"/>
    <w:rsid w:val="0094562F"/>
    <w:rsid w:val="00967DE1"/>
    <w:rsid w:val="009918ED"/>
    <w:rsid w:val="009A098B"/>
    <w:rsid w:val="009A76FA"/>
    <w:rsid w:val="009C19B7"/>
    <w:rsid w:val="009D0A5C"/>
    <w:rsid w:val="009D28B0"/>
    <w:rsid w:val="009D3896"/>
    <w:rsid w:val="009D693B"/>
    <w:rsid w:val="009E788A"/>
    <w:rsid w:val="009F307A"/>
    <w:rsid w:val="009F5932"/>
    <w:rsid w:val="00A20F78"/>
    <w:rsid w:val="00A30A8C"/>
    <w:rsid w:val="00A30C61"/>
    <w:rsid w:val="00A37680"/>
    <w:rsid w:val="00A43D4B"/>
    <w:rsid w:val="00A63B33"/>
    <w:rsid w:val="00A6629F"/>
    <w:rsid w:val="00A70ADA"/>
    <w:rsid w:val="00A8281C"/>
    <w:rsid w:val="00A974A2"/>
    <w:rsid w:val="00AA5BC6"/>
    <w:rsid w:val="00AA70C1"/>
    <w:rsid w:val="00AB6A3F"/>
    <w:rsid w:val="00AD608D"/>
    <w:rsid w:val="00AE5FE8"/>
    <w:rsid w:val="00AF7113"/>
    <w:rsid w:val="00B1660A"/>
    <w:rsid w:val="00B25EAB"/>
    <w:rsid w:val="00B263CE"/>
    <w:rsid w:val="00B30399"/>
    <w:rsid w:val="00B37E9B"/>
    <w:rsid w:val="00B41FC7"/>
    <w:rsid w:val="00B42705"/>
    <w:rsid w:val="00B545BD"/>
    <w:rsid w:val="00B6199C"/>
    <w:rsid w:val="00B7037F"/>
    <w:rsid w:val="00B8135B"/>
    <w:rsid w:val="00B903B0"/>
    <w:rsid w:val="00B94091"/>
    <w:rsid w:val="00B95CB3"/>
    <w:rsid w:val="00BA0F07"/>
    <w:rsid w:val="00BC08CB"/>
    <w:rsid w:val="00BD47E4"/>
    <w:rsid w:val="00BD66F5"/>
    <w:rsid w:val="00BD7176"/>
    <w:rsid w:val="00C23A6E"/>
    <w:rsid w:val="00C23D5D"/>
    <w:rsid w:val="00C407DE"/>
    <w:rsid w:val="00C45C55"/>
    <w:rsid w:val="00C45D09"/>
    <w:rsid w:val="00C507BB"/>
    <w:rsid w:val="00C57120"/>
    <w:rsid w:val="00C6317F"/>
    <w:rsid w:val="00C80D64"/>
    <w:rsid w:val="00C90813"/>
    <w:rsid w:val="00C91957"/>
    <w:rsid w:val="00C92409"/>
    <w:rsid w:val="00C9607B"/>
    <w:rsid w:val="00CE041C"/>
    <w:rsid w:val="00CF5EDA"/>
    <w:rsid w:val="00D03819"/>
    <w:rsid w:val="00D27235"/>
    <w:rsid w:val="00D367C3"/>
    <w:rsid w:val="00D36B48"/>
    <w:rsid w:val="00D45ED7"/>
    <w:rsid w:val="00D51659"/>
    <w:rsid w:val="00D52E98"/>
    <w:rsid w:val="00D56767"/>
    <w:rsid w:val="00D56A8A"/>
    <w:rsid w:val="00D65391"/>
    <w:rsid w:val="00D80562"/>
    <w:rsid w:val="00D82853"/>
    <w:rsid w:val="00D82B80"/>
    <w:rsid w:val="00D85916"/>
    <w:rsid w:val="00DB0014"/>
    <w:rsid w:val="00DB4EFF"/>
    <w:rsid w:val="00DB6A0F"/>
    <w:rsid w:val="00DD3AC9"/>
    <w:rsid w:val="00DF1DA3"/>
    <w:rsid w:val="00E00DAB"/>
    <w:rsid w:val="00E069E3"/>
    <w:rsid w:val="00E12EA6"/>
    <w:rsid w:val="00E13899"/>
    <w:rsid w:val="00E16285"/>
    <w:rsid w:val="00E2689A"/>
    <w:rsid w:val="00E30421"/>
    <w:rsid w:val="00E42F0F"/>
    <w:rsid w:val="00E67415"/>
    <w:rsid w:val="00EB3DDC"/>
    <w:rsid w:val="00ED2309"/>
    <w:rsid w:val="00F072F3"/>
    <w:rsid w:val="00F16015"/>
    <w:rsid w:val="00F35091"/>
    <w:rsid w:val="00F52B5C"/>
    <w:rsid w:val="00F56139"/>
    <w:rsid w:val="00F6309F"/>
    <w:rsid w:val="00F70176"/>
    <w:rsid w:val="00F757F4"/>
    <w:rsid w:val="00FA585C"/>
    <w:rsid w:val="00FB523B"/>
    <w:rsid w:val="00FC59B9"/>
    <w:rsid w:val="00FE77CC"/>
    <w:rsid w:val="00FF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33FF1E3"/>
  <w15:chartTrackingRefBased/>
  <w15:docId w15:val="{077AA567-16CE-4085-92A9-BF5ECA52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2"/>
    <w:qFormat/>
    <w:rsid w:val="005B4B70"/>
    <w:pPr>
      <w:spacing w:before="120" w:after="120" w:line="240" w:lineRule="auto"/>
      <w:jc w:val="both"/>
    </w:pPr>
    <w:rPr>
      <w:rFonts w:ascii="Arial" w:eastAsia="Times New Roman" w:hAnsi="Arial" w:cs="Times New Roman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E36DE"/>
    <w:pPr>
      <w:keepNext/>
      <w:keepLines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5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3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5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D40CE"/>
    <w:pPr>
      <w:keepNext/>
      <w:keepLines/>
      <w:numPr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2E74B5" w:themeColor="accent5" w:themeShade="BF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C08C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08C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b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08C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08C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08C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08C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BC08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principal">
    <w:name w:val="Titre principal"/>
    <w:basedOn w:val="Normal"/>
    <w:rsid w:val="00BC08CB"/>
    <w:pPr>
      <w:spacing w:before="5120"/>
      <w:jc w:val="center"/>
    </w:pPr>
    <w:rPr>
      <w:rFonts w:asciiTheme="minorHAnsi" w:hAnsiTheme="minorHAnsi"/>
      <w:sz w:val="72"/>
    </w:rPr>
  </w:style>
  <w:style w:type="paragraph" w:customStyle="1" w:styleId="Titreauteur">
    <w:name w:val="Titre auteur"/>
    <w:basedOn w:val="Normal"/>
    <w:semiHidden/>
    <w:rsid w:val="00BC08CB"/>
    <w:pPr>
      <w:spacing w:before="1200"/>
      <w:jc w:val="center"/>
    </w:pPr>
    <w:rPr>
      <w:sz w:val="32"/>
    </w:rPr>
  </w:style>
  <w:style w:type="paragraph" w:customStyle="1" w:styleId="Titresecondaire">
    <w:name w:val="Titre secondaire"/>
    <w:basedOn w:val="Titreprincipal"/>
    <w:rsid w:val="00BC08CB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before="240"/>
      <w:ind w:left="142" w:right="124"/>
    </w:pPr>
    <w:rPr>
      <w:sz w:val="40"/>
      <w:szCs w:val="40"/>
    </w:rPr>
  </w:style>
  <w:style w:type="character" w:styleId="Textedelespacerserv">
    <w:name w:val="Placeholder Text"/>
    <w:basedOn w:val="Policepardfaut"/>
    <w:uiPriority w:val="99"/>
    <w:semiHidden/>
    <w:rsid w:val="00BC08CB"/>
    <w:rPr>
      <w:color w:val="808080"/>
    </w:rPr>
  </w:style>
  <w:style w:type="paragraph" w:customStyle="1" w:styleId="TitreTM">
    <w:name w:val="Titre TM"/>
    <w:basedOn w:val="Normal"/>
    <w:rsid w:val="00BC08C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480"/>
      <w:jc w:val="center"/>
    </w:pPr>
    <w:rPr>
      <w:b/>
      <w:sz w:val="40"/>
      <w:lang w:val="fr-FR"/>
    </w:rPr>
  </w:style>
  <w:style w:type="paragraph" w:styleId="En-tte">
    <w:name w:val="header"/>
    <w:basedOn w:val="Normal"/>
    <w:link w:val="En-tteCar"/>
    <w:uiPriority w:val="99"/>
    <w:unhideWhenUsed/>
    <w:rsid w:val="00BC08CB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BC08CB"/>
    <w:rPr>
      <w:rFonts w:ascii="Arial" w:eastAsia="Times New Roman" w:hAnsi="Arial" w:cs="Times New Roman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C08CB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C08CB"/>
    <w:rPr>
      <w:rFonts w:ascii="Arial" w:eastAsia="Times New Roman" w:hAnsi="Arial" w:cs="Times New Roman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E36DE"/>
    <w:rPr>
      <w:rFonts w:asciiTheme="majorHAnsi" w:eastAsiaTheme="majorEastAsia" w:hAnsiTheme="majorHAnsi" w:cstheme="majorBidi"/>
      <w:b/>
      <w:color w:val="2E74B5" w:themeColor="accent5" w:themeShade="BF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25EAB"/>
    <w:rPr>
      <w:rFonts w:asciiTheme="majorHAnsi" w:eastAsiaTheme="majorEastAsia" w:hAnsiTheme="majorHAnsi" w:cstheme="majorBidi"/>
      <w:b/>
      <w:color w:val="2E74B5" w:themeColor="accent5" w:themeShade="BF"/>
      <w:sz w:val="26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D40CE"/>
    <w:rPr>
      <w:rFonts w:asciiTheme="majorHAnsi" w:eastAsiaTheme="majorEastAsia" w:hAnsiTheme="majorHAnsi" w:cstheme="majorBidi"/>
      <w:b/>
      <w:color w:val="2E74B5" w:themeColor="accent5" w:themeShade="BF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BC08CB"/>
    <w:rPr>
      <w:rFonts w:asciiTheme="majorHAnsi" w:eastAsiaTheme="majorEastAsia" w:hAnsiTheme="majorHAnsi" w:cstheme="majorBidi"/>
      <w:b/>
      <w:iCs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BC08CB"/>
    <w:rPr>
      <w:rFonts w:asciiTheme="majorHAnsi" w:eastAsiaTheme="majorEastAsia" w:hAnsiTheme="majorHAnsi" w:cstheme="majorBidi"/>
      <w:b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BC08CB"/>
    <w:rPr>
      <w:rFonts w:asciiTheme="majorHAnsi" w:eastAsiaTheme="majorEastAsia" w:hAnsiTheme="majorHAnsi" w:cstheme="majorBidi"/>
      <w:color w:val="1F3763" w:themeColor="accent1" w:themeShade="7F"/>
      <w:szCs w:val="24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BC08CB"/>
    <w:rPr>
      <w:rFonts w:asciiTheme="majorHAnsi" w:eastAsiaTheme="majorEastAsia" w:hAnsiTheme="majorHAnsi" w:cstheme="majorBidi"/>
      <w:i/>
      <w:iCs/>
      <w:color w:val="1F3763" w:themeColor="accent1" w:themeShade="7F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BC08C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BC08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30C39"/>
    <w:pPr>
      <w:numPr>
        <w:numId w:val="0"/>
      </w:numPr>
      <w:spacing w:line="259" w:lineRule="auto"/>
      <w:outlineLvl w:val="9"/>
    </w:pPr>
    <w:rPr>
      <w:b w:val="0"/>
      <w:color w:val="2F5496" w:themeColor="accent1" w:themeShade="BF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030C3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30C3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30C39"/>
    <w:rPr>
      <w:color w:val="0563C1" w:themeColor="hyperlink"/>
      <w:u w:val="single"/>
    </w:rPr>
  </w:style>
  <w:style w:type="paragraph" w:customStyle="1" w:styleId="TGras">
    <w:name w:val="T_Gras"/>
    <w:basedOn w:val="Normal"/>
    <w:qFormat/>
    <w:rsid w:val="00AE5FE8"/>
    <w:rPr>
      <w:b/>
      <w:bCs/>
    </w:rPr>
  </w:style>
  <w:style w:type="paragraph" w:customStyle="1" w:styleId="Tjustifier">
    <w:name w:val="T_justifier"/>
    <w:basedOn w:val="Normal"/>
    <w:qFormat/>
    <w:rsid w:val="00AE5FE8"/>
    <w:pPr>
      <w:spacing w:line="480" w:lineRule="auto"/>
    </w:pPr>
  </w:style>
  <w:style w:type="paragraph" w:customStyle="1" w:styleId="TSouligner">
    <w:name w:val="T_Souligner"/>
    <w:basedOn w:val="Normal"/>
    <w:qFormat/>
    <w:rsid w:val="00AE5FE8"/>
    <w:rPr>
      <w:u w:val="single"/>
    </w:rPr>
  </w:style>
  <w:style w:type="paragraph" w:customStyle="1" w:styleId="TItalique">
    <w:name w:val="T_Italique"/>
    <w:basedOn w:val="Normal"/>
    <w:qFormat/>
    <w:rsid w:val="00AE5FE8"/>
    <w:rPr>
      <w:i/>
    </w:rPr>
  </w:style>
  <w:style w:type="paragraph" w:customStyle="1" w:styleId="PAligner-Gauche">
    <w:name w:val="P_Aligner-Gauche"/>
    <w:basedOn w:val="Normal"/>
    <w:qFormat/>
    <w:rsid w:val="00AE5FE8"/>
    <w:pPr>
      <w:jc w:val="right"/>
    </w:pPr>
  </w:style>
  <w:style w:type="paragraph" w:customStyle="1" w:styleId="PAlignerDroite">
    <w:name w:val="P_Aligner_Droite"/>
    <w:basedOn w:val="Normal"/>
    <w:qFormat/>
    <w:rsid w:val="00AE5FE8"/>
  </w:style>
  <w:style w:type="paragraph" w:customStyle="1" w:styleId="PAligner-Millieux">
    <w:name w:val="P_Aligner-Millieux"/>
    <w:basedOn w:val="Normal"/>
    <w:qFormat/>
    <w:rsid w:val="00AE5FE8"/>
    <w:pPr>
      <w:jc w:val="center"/>
    </w:pPr>
  </w:style>
  <w:style w:type="paragraph" w:styleId="Paragraphedeliste">
    <w:name w:val="List Paragraph"/>
    <w:aliases w:val="Liste_a_puces"/>
    <w:basedOn w:val="Normal"/>
    <w:uiPriority w:val="34"/>
    <w:qFormat/>
    <w:rsid w:val="00AE5FE8"/>
    <w:pPr>
      <w:ind w:left="720"/>
      <w:contextualSpacing/>
    </w:pPr>
  </w:style>
  <w:style w:type="paragraph" w:customStyle="1" w:styleId="Listeapuce">
    <w:name w:val="Liste_a_puce"/>
    <w:basedOn w:val="Normal"/>
    <w:qFormat/>
    <w:rsid w:val="00AE5FE8"/>
    <w:pPr>
      <w:framePr w:wrap="around" w:vAnchor="text" w:hAnchor="text" w:y="1"/>
      <w:numPr>
        <w:numId w:val="4"/>
      </w:numPr>
    </w:pPr>
  </w:style>
  <w:style w:type="paragraph" w:customStyle="1" w:styleId="ListeaPuce2">
    <w:name w:val="Liste_a_Puce_2"/>
    <w:basedOn w:val="PAligner-Millieux"/>
    <w:qFormat/>
    <w:rsid w:val="00AE5FE8"/>
    <w:pPr>
      <w:numPr>
        <w:numId w:val="5"/>
      </w:numPr>
      <w:jc w:val="left"/>
    </w:pPr>
  </w:style>
  <w:style w:type="paragraph" w:customStyle="1" w:styleId="ListeNumerotee">
    <w:name w:val="Liste_Numerotee"/>
    <w:basedOn w:val="PAligner-Millieux"/>
    <w:qFormat/>
    <w:rsid w:val="00AE5FE8"/>
    <w:pPr>
      <w:numPr>
        <w:numId w:val="6"/>
      </w:numPr>
      <w:jc w:val="left"/>
    </w:pPr>
  </w:style>
  <w:style w:type="paragraph" w:customStyle="1" w:styleId="Java">
    <w:name w:val="Java"/>
    <w:basedOn w:val="PAligner-Millieux"/>
    <w:qFormat/>
    <w:rsid w:val="00AE5FE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DEE4E7"/>
            <w:right w:val="none" w:sz="0" w:space="0" w:color="auto"/>
          </w:divBdr>
          <w:divsChild>
            <w:div w:id="506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1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6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7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2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9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ccaudS\OneDrive%20-%20EDUETATFR\3_annee\1_annee\Aide\Mod&#232;le%20RP\Modele%20RP%20Paccaud%20Samuel%20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55AD6D4F624BA1AABD72B55BDC66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12F4D7-AE84-4172-842B-AB99ACC35A97}"/>
      </w:docPartPr>
      <w:docPartBody>
        <w:p w:rsidR="00896937" w:rsidRDefault="00CD2E0F">
          <w:pPr>
            <w:pStyle w:val="3955AD6D4F624BA1AABD72B55BDC66F9"/>
          </w:pPr>
          <w:r w:rsidRPr="005A1D16">
            <w:rPr>
              <w:rStyle w:val="Textedelespacerserv"/>
            </w:rPr>
            <w:t>[Titre ]</w:t>
          </w:r>
        </w:p>
      </w:docPartBody>
    </w:docPart>
    <w:docPart>
      <w:docPartPr>
        <w:name w:val="75690F9C6BA64FA99F767236C0FEBE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41DB99-DE7B-4CF3-B137-551974EE08B7}"/>
      </w:docPartPr>
      <w:docPartBody>
        <w:p w:rsidR="00896937" w:rsidRDefault="00CD2E0F">
          <w:pPr>
            <w:pStyle w:val="75690F9C6BA64FA99F767236C0FEBE8D"/>
          </w:pPr>
          <w:r w:rsidRPr="00FF3947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37"/>
    <w:rsid w:val="00012A44"/>
    <w:rsid w:val="00105CF2"/>
    <w:rsid w:val="006148AF"/>
    <w:rsid w:val="0068490E"/>
    <w:rsid w:val="00865AFD"/>
    <w:rsid w:val="00896937"/>
    <w:rsid w:val="00B850CB"/>
    <w:rsid w:val="00CD2379"/>
    <w:rsid w:val="00CD2E0F"/>
    <w:rsid w:val="00DA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3955AD6D4F624BA1AABD72B55BDC66F9">
    <w:name w:val="3955AD6D4F624BA1AABD72B55BDC66F9"/>
  </w:style>
  <w:style w:type="paragraph" w:customStyle="1" w:styleId="75690F9C6BA64FA99F767236C0FEBE8D">
    <w:name w:val="75690F9C6BA64FA99F767236C0FEBE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1BD09DB1AD714C86B221950122A709" ma:contentTypeVersion="7" ma:contentTypeDescription="Crée un document." ma:contentTypeScope="" ma:versionID="ee2fd45489ca320b6eb0a2037aac2d96">
  <xsd:schema xmlns:xsd="http://www.w3.org/2001/XMLSchema" xmlns:xs="http://www.w3.org/2001/XMLSchema" xmlns:p="http://schemas.microsoft.com/office/2006/metadata/properties" xmlns:ns2="866740ed-b19f-44e1-b95e-50ea50169266" targetNamespace="http://schemas.microsoft.com/office/2006/metadata/properties" ma:root="true" ma:fieldsID="7b81e74bdb4d7cbc555f449e394e56d0" ns2:_="">
    <xsd:import namespace="866740ed-b19f-44e1-b95e-50ea5016926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6740ed-b19f-44e1-b95e-50ea501692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66740ed-b19f-44e1-b95e-50ea5016926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98A12-EA15-459E-9426-A62A98E0E5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6740ed-b19f-44e1-b95e-50ea501692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0A35E4-9419-4EEC-A7EF-21C7F0B245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901C50-EE8E-4423-916C-8AB30F7859DD}">
  <ds:schemaRefs>
    <ds:schemaRef ds:uri="http://schemas.microsoft.com/office/2006/metadata/properties"/>
    <ds:schemaRef ds:uri="http://schemas.microsoft.com/office/infopath/2007/PartnerControls"/>
    <ds:schemaRef ds:uri="866740ed-b19f-44e1-b95e-50ea50169266"/>
  </ds:schemaRefs>
</ds:datastoreItem>
</file>

<file path=customXml/itemProps4.xml><?xml version="1.0" encoding="utf-8"?>
<ds:datastoreItem xmlns:ds="http://schemas.openxmlformats.org/officeDocument/2006/customXml" ds:itemID="{63EC7D68-8F1C-4796-B7FB-C10A9FE4F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RP Paccaud Samuel 20.dotx</Template>
  <TotalTime>0</TotalTime>
  <Pages>12</Pages>
  <Words>1020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module 151</dc:title>
  <dc:subject/>
  <dc:creator>Paccaud Samuel</dc:creator>
  <cp:keywords/>
  <dc:description/>
  <cp:lastModifiedBy>Paccaud Samuel</cp:lastModifiedBy>
  <cp:revision>216</cp:revision>
  <dcterms:created xsi:type="dcterms:W3CDTF">2024-02-09T10:11:00Z</dcterms:created>
  <dcterms:modified xsi:type="dcterms:W3CDTF">2024-02-23T15:44:00Z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0x010100391BD09DB1AD714C86B221950122A709</vt:lpwstr>
  </property>
</Properties>
</file>